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23CB" w14:textId="77777777" w:rsidR="576062CF" w:rsidRDefault="576062CF" w:rsidP="00C62319">
      <w:pPr>
        <w:spacing w:line="360" w:lineRule="auto"/>
      </w:pPr>
    </w:p>
    <w:p w14:paraId="758F1FCC" w14:textId="77777777" w:rsidR="576062CF" w:rsidRDefault="576062CF" w:rsidP="00C62319">
      <w:pPr>
        <w:spacing w:line="360" w:lineRule="auto"/>
      </w:pPr>
    </w:p>
    <w:p w14:paraId="0EC3DB76" w14:textId="77777777" w:rsidR="576062CF" w:rsidRDefault="576062CF" w:rsidP="00C62319">
      <w:pPr>
        <w:spacing w:line="360" w:lineRule="auto"/>
      </w:pPr>
    </w:p>
    <w:p w14:paraId="0AC6E535" w14:textId="77777777" w:rsidR="576062CF" w:rsidRDefault="576062CF" w:rsidP="00C62319">
      <w:pPr>
        <w:spacing w:line="360" w:lineRule="auto"/>
      </w:pPr>
    </w:p>
    <w:p w14:paraId="2C4F00AF" w14:textId="7713E409" w:rsidR="576062CF" w:rsidRDefault="00F971DC" w:rsidP="00C62319">
      <w:pPr>
        <w:pStyle w:val="Title"/>
        <w:spacing w:line="360" w:lineRule="auto"/>
      </w:pPr>
      <w:r>
        <w:t>ONE PIECE GAME</w:t>
      </w:r>
      <w:r w:rsidR="00FD478C" w:rsidRPr="00FD478C">
        <w:t xml:space="preserve"> </w:t>
      </w:r>
    </w:p>
    <w:p w14:paraId="7C0374A1" w14:textId="77777777" w:rsidR="00F971DC" w:rsidRDefault="00F971DC" w:rsidP="00C62319">
      <w:pPr>
        <w:pStyle w:val="Subtitle"/>
        <w:spacing w:line="360" w:lineRule="auto"/>
      </w:pPr>
      <w:r>
        <w:t xml:space="preserve">5 </w:t>
      </w:r>
      <w:proofErr w:type="gramStart"/>
      <w:r>
        <w:t>march</w:t>
      </w:r>
      <w:proofErr w:type="gramEnd"/>
      <w:r>
        <w:t xml:space="preserve"> 2025</w:t>
      </w:r>
    </w:p>
    <w:p w14:paraId="5D1175C3" w14:textId="2B2D48D2" w:rsidR="00FD478C" w:rsidRDefault="00F971DC" w:rsidP="00C62319">
      <w:pPr>
        <w:pStyle w:val="Subtitle"/>
        <w:spacing w:line="360" w:lineRule="auto"/>
      </w:pPr>
      <w:r>
        <w:t>Software Development</w:t>
      </w:r>
      <w:r w:rsidR="00FD478C" w:rsidRPr="00FD478C">
        <w:t xml:space="preserve"> </w:t>
      </w:r>
    </w:p>
    <w:p w14:paraId="7CF160AF" w14:textId="77777777" w:rsidR="576062CF" w:rsidRDefault="576062CF" w:rsidP="00C62319">
      <w:pPr>
        <w:spacing w:line="360" w:lineRule="auto"/>
      </w:pPr>
    </w:p>
    <w:p w14:paraId="53171DF9" w14:textId="77777777" w:rsidR="717E282B" w:rsidRDefault="717E282B" w:rsidP="00C62319">
      <w:pPr>
        <w:spacing w:line="360" w:lineRule="auto"/>
      </w:pPr>
    </w:p>
    <w:p w14:paraId="38E5C8BA" w14:textId="77777777" w:rsidR="717E282B" w:rsidRDefault="717E282B" w:rsidP="00C62319">
      <w:pPr>
        <w:spacing w:line="360" w:lineRule="auto"/>
      </w:pPr>
    </w:p>
    <w:p w14:paraId="6252574B" w14:textId="77777777" w:rsidR="717E282B" w:rsidRDefault="717E282B" w:rsidP="00C62319">
      <w:pPr>
        <w:spacing w:line="360" w:lineRule="auto"/>
      </w:pPr>
    </w:p>
    <w:p w14:paraId="0BEBBC47" w14:textId="77777777" w:rsidR="717E282B" w:rsidRDefault="717E282B" w:rsidP="00C62319">
      <w:pPr>
        <w:spacing w:line="360" w:lineRule="auto"/>
      </w:pPr>
    </w:p>
    <w:p w14:paraId="6DA2B613" w14:textId="77777777" w:rsidR="709762D6" w:rsidRDefault="709762D6" w:rsidP="00C62319">
      <w:pPr>
        <w:spacing w:line="360" w:lineRule="auto"/>
      </w:pPr>
    </w:p>
    <w:p w14:paraId="162FDF48" w14:textId="77777777" w:rsidR="709762D6" w:rsidRDefault="709762D6" w:rsidP="00C62319">
      <w:pPr>
        <w:spacing w:line="360" w:lineRule="auto"/>
      </w:pPr>
    </w:p>
    <w:p w14:paraId="459581AE" w14:textId="77777777" w:rsidR="717E282B" w:rsidRDefault="717E282B" w:rsidP="00C62319">
      <w:pPr>
        <w:spacing w:line="360" w:lineRule="auto"/>
      </w:pPr>
    </w:p>
    <w:p w14:paraId="139CD6B7" w14:textId="77777777" w:rsidR="5643BF48" w:rsidRDefault="5643BF48" w:rsidP="00C62319">
      <w:pPr>
        <w:spacing w:line="360" w:lineRule="auto"/>
      </w:pPr>
    </w:p>
    <w:p w14:paraId="02E5F08B" w14:textId="77777777" w:rsidR="733B038C" w:rsidRDefault="733B038C" w:rsidP="00C62319">
      <w:pPr>
        <w:spacing w:line="360" w:lineRule="auto"/>
      </w:pPr>
    </w:p>
    <w:p w14:paraId="4A49B19A" w14:textId="77777777" w:rsidR="717E282B" w:rsidRDefault="717E282B" w:rsidP="00C62319">
      <w:pPr>
        <w:spacing w:line="360" w:lineRule="auto"/>
      </w:pPr>
    </w:p>
    <w:p w14:paraId="1AAF3287" w14:textId="77777777" w:rsidR="576062CF" w:rsidRDefault="576062CF" w:rsidP="00C62319">
      <w:pPr>
        <w:spacing w:line="360" w:lineRule="auto"/>
      </w:pPr>
      <w:r>
        <w:br w:type="page"/>
      </w:r>
    </w:p>
    <w:sdt>
      <w:sdtPr>
        <w:id w:val="1154109289"/>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58FC2AA0" w14:textId="59836FD0" w:rsidR="007016A0" w:rsidRDefault="007016A0">
          <w:pPr>
            <w:pStyle w:val="TOCHeading"/>
          </w:pPr>
          <w:r>
            <w:t>Table of Contents</w:t>
          </w:r>
        </w:p>
        <w:p w14:paraId="0568BDDB" w14:textId="165EEB31" w:rsidR="001E0A2C" w:rsidRDefault="007016A0">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2458500" w:history="1">
            <w:r w:rsidR="001E0A2C" w:rsidRPr="003B5F7C">
              <w:rPr>
                <w:rStyle w:val="Hyperlink"/>
                <w:noProof/>
              </w:rPr>
              <w:t>Introduction</w:t>
            </w:r>
            <w:r w:rsidR="001E0A2C">
              <w:rPr>
                <w:noProof/>
                <w:webHidden/>
              </w:rPr>
              <w:tab/>
            </w:r>
            <w:r w:rsidR="001E0A2C">
              <w:rPr>
                <w:noProof/>
                <w:webHidden/>
              </w:rPr>
              <w:fldChar w:fldCharType="begin"/>
            </w:r>
            <w:r w:rsidR="001E0A2C">
              <w:rPr>
                <w:noProof/>
                <w:webHidden/>
              </w:rPr>
              <w:instrText xml:space="preserve"> PAGEREF _Toc192458500 \h </w:instrText>
            </w:r>
            <w:r w:rsidR="001E0A2C">
              <w:rPr>
                <w:noProof/>
                <w:webHidden/>
              </w:rPr>
            </w:r>
            <w:r w:rsidR="001E0A2C">
              <w:rPr>
                <w:noProof/>
                <w:webHidden/>
              </w:rPr>
              <w:fldChar w:fldCharType="separate"/>
            </w:r>
            <w:r w:rsidR="001E0A2C">
              <w:rPr>
                <w:noProof/>
                <w:webHidden/>
              </w:rPr>
              <w:t>3</w:t>
            </w:r>
            <w:r w:rsidR="001E0A2C">
              <w:rPr>
                <w:noProof/>
                <w:webHidden/>
              </w:rPr>
              <w:fldChar w:fldCharType="end"/>
            </w:r>
          </w:hyperlink>
        </w:p>
        <w:p w14:paraId="1E4823C6" w14:textId="057B87CB"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01" w:history="1">
            <w:r w:rsidRPr="003B5F7C">
              <w:rPr>
                <w:rStyle w:val="Hyperlink"/>
                <w:noProof/>
              </w:rPr>
              <w:t>Game Concept and Story</w:t>
            </w:r>
            <w:r>
              <w:rPr>
                <w:noProof/>
                <w:webHidden/>
              </w:rPr>
              <w:tab/>
            </w:r>
            <w:r>
              <w:rPr>
                <w:noProof/>
                <w:webHidden/>
              </w:rPr>
              <w:fldChar w:fldCharType="begin"/>
            </w:r>
            <w:r>
              <w:rPr>
                <w:noProof/>
                <w:webHidden/>
              </w:rPr>
              <w:instrText xml:space="preserve"> PAGEREF _Toc192458501 \h </w:instrText>
            </w:r>
            <w:r>
              <w:rPr>
                <w:noProof/>
                <w:webHidden/>
              </w:rPr>
            </w:r>
            <w:r>
              <w:rPr>
                <w:noProof/>
                <w:webHidden/>
              </w:rPr>
              <w:fldChar w:fldCharType="separate"/>
            </w:r>
            <w:r>
              <w:rPr>
                <w:noProof/>
                <w:webHidden/>
              </w:rPr>
              <w:t>4</w:t>
            </w:r>
            <w:r>
              <w:rPr>
                <w:noProof/>
                <w:webHidden/>
              </w:rPr>
              <w:fldChar w:fldCharType="end"/>
            </w:r>
          </w:hyperlink>
        </w:p>
        <w:p w14:paraId="509112A9" w14:textId="17DFEA71" w:rsidR="001E0A2C" w:rsidRDefault="001E0A2C">
          <w:pPr>
            <w:pStyle w:val="TOC2"/>
            <w:tabs>
              <w:tab w:val="right" w:leader="dot" w:pos="9350"/>
            </w:tabs>
            <w:rPr>
              <w:rFonts w:eastAsiaTheme="minorEastAsia" w:cstheme="minorBidi"/>
              <w:smallCaps w:val="0"/>
              <w:noProof/>
              <w:kern w:val="2"/>
              <w:sz w:val="24"/>
              <w:szCs w:val="24"/>
              <w14:ligatures w14:val="standardContextual"/>
            </w:rPr>
          </w:pPr>
          <w:hyperlink w:anchor="_Toc192458502" w:history="1">
            <w:r w:rsidRPr="003B5F7C">
              <w:rPr>
                <w:rStyle w:val="Hyperlink"/>
                <w:noProof/>
              </w:rPr>
              <w:t>Concept Summary:</w:t>
            </w:r>
            <w:r>
              <w:rPr>
                <w:noProof/>
                <w:webHidden/>
              </w:rPr>
              <w:tab/>
            </w:r>
            <w:r>
              <w:rPr>
                <w:noProof/>
                <w:webHidden/>
              </w:rPr>
              <w:fldChar w:fldCharType="begin"/>
            </w:r>
            <w:r>
              <w:rPr>
                <w:noProof/>
                <w:webHidden/>
              </w:rPr>
              <w:instrText xml:space="preserve"> PAGEREF _Toc192458502 \h </w:instrText>
            </w:r>
            <w:r>
              <w:rPr>
                <w:noProof/>
                <w:webHidden/>
              </w:rPr>
            </w:r>
            <w:r>
              <w:rPr>
                <w:noProof/>
                <w:webHidden/>
              </w:rPr>
              <w:fldChar w:fldCharType="separate"/>
            </w:r>
            <w:r>
              <w:rPr>
                <w:noProof/>
                <w:webHidden/>
              </w:rPr>
              <w:t>4</w:t>
            </w:r>
            <w:r>
              <w:rPr>
                <w:noProof/>
                <w:webHidden/>
              </w:rPr>
              <w:fldChar w:fldCharType="end"/>
            </w:r>
          </w:hyperlink>
        </w:p>
        <w:p w14:paraId="6885ABEB" w14:textId="75946953" w:rsidR="001E0A2C" w:rsidRDefault="001E0A2C">
          <w:pPr>
            <w:pStyle w:val="TOC2"/>
            <w:tabs>
              <w:tab w:val="right" w:leader="dot" w:pos="9350"/>
            </w:tabs>
            <w:rPr>
              <w:rFonts w:eastAsiaTheme="minorEastAsia" w:cstheme="minorBidi"/>
              <w:smallCaps w:val="0"/>
              <w:noProof/>
              <w:kern w:val="2"/>
              <w:sz w:val="24"/>
              <w:szCs w:val="24"/>
              <w14:ligatures w14:val="standardContextual"/>
            </w:rPr>
          </w:pPr>
          <w:hyperlink w:anchor="_Toc192458503" w:history="1">
            <w:r w:rsidRPr="003B5F7C">
              <w:rPr>
                <w:rStyle w:val="Hyperlink"/>
                <w:iCs/>
                <w:noProof/>
              </w:rPr>
              <w:t>Story/Setting:</w:t>
            </w:r>
            <w:r>
              <w:rPr>
                <w:noProof/>
                <w:webHidden/>
              </w:rPr>
              <w:tab/>
            </w:r>
            <w:r>
              <w:rPr>
                <w:noProof/>
                <w:webHidden/>
              </w:rPr>
              <w:fldChar w:fldCharType="begin"/>
            </w:r>
            <w:r>
              <w:rPr>
                <w:noProof/>
                <w:webHidden/>
              </w:rPr>
              <w:instrText xml:space="preserve"> PAGEREF _Toc192458503 \h </w:instrText>
            </w:r>
            <w:r>
              <w:rPr>
                <w:noProof/>
                <w:webHidden/>
              </w:rPr>
            </w:r>
            <w:r>
              <w:rPr>
                <w:noProof/>
                <w:webHidden/>
              </w:rPr>
              <w:fldChar w:fldCharType="separate"/>
            </w:r>
            <w:r>
              <w:rPr>
                <w:noProof/>
                <w:webHidden/>
              </w:rPr>
              <w:t>4</w:t>
            </w:r>
            <w:r>
              <w:rPr>
                <w:noProof/>
                <w:webHidden/>
              </w:rPr>
              <w:fldChar w:fldCharType="end"/>
            </w:r>
          </w:hyperlink>
        </w:p>
        <w:p w14:paraId="6B213DFF" w14:textId="6DBEF8C1"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04" w:history="1">
            <w:r w:rsidRPr="003B5F7C">
              <w:rPr>
                <w:rStyle w:val="Hyperlink"/>
                <w:noProof/>
              </w:rPr>
              <w:t>Gameplay Mechanics</w:t>
            </w:r>
            <w:r>
              <w:rPr>
                <w:noProof/>
                <w:webHidden/>
              </w:rPr>
              <w:tab/>
            </w:r>
            <w:r>
              <w:rPr>
                <w:noProof/>
                <w:webHidden/>
              </w:rPr>
              <w:fldChar w:fldCharType="begin"/>
            </w:r>
            <w:r>
              <w:rPr>
                <w:noProof/>
                <w:webHidden/>
              </w:rPr>
              <w:instrText xml:space="preserve"> PAGEREF _Toc192458504 \h </w:instrText>
            </w:r>
            <w:r>
              <w:rPr>
                <w:noProof/>
                <w:webHidden/>
              </w:rPr>
            </w:r>
            <w:r>
              <w:rPr>
                <w:noProof/>
                <w:webHidden/>
              </w:rPr>
              <w:fldChar w:fldCharType="separate"/>
            </w:r>
            <w:r>
              <w:rPr>
                <w:noProof/>
                <w:webHidden/>
              </w:rPr>
              <w:t>5</w:t>
            </w:r>
            <w:r>
              <w:rPr>
                <w:noProof/>
                <w:webHidden/>
              </w:rPr>
              <w:fldChar w:fldCharType="end"/>
            </w:r>
          </w:hyperlink>
        </w:p>
        <w:p w14:paraId="7554417D" w14:textId="1E6B1FC4" w:rsidR="001E0A2C" w:rsidRDefault="001E0A2C">
          <w:pPr>
            <w:pStyle w:val="TOC2"/>
            <w:tabs>
              <w:tab w:val="right" w:leader="dot" w:pos="9350"/>
            </w:tabs>
            <w:rPr>
              <w:rFonts w:eastAsiaTheme="minorEastAsia" w:cstheme="minorBidi"/>
              <w:smallCaps w:val="0"/>
              <w:noProof/>
              <w:kern w:val="2"/>
              <w:sz w:val="24"/>
              <w:szCs w:val="24"/>
              <w14:ligatures w14:val="standardContextual"/>
            </w:rPr>
          </w:pPr>
          <w:hyperlink w:anchor="_Toc192458505" w:history="1">
            <w:r w:rsidRPr="003B5F7C">
              <w:rPr>
                <w:rStyle w:val="Hyperlink"/>
                <w:noProof/>
              </w:rPr>
              <w:t>Core Gameplay</w:t>
            </w:r>
            <w:r>
              <w:rPr>
                <w:noProof/>
                <w:webHidden/>
              </w:rPr>
              <w:tab/>
            </w:r>
            <w:r>
              <w:rPr>
                <w:noProof/>
                <w:webHidden/>
              </w:rPr>
              <w:fldChar w:fldCharType="begin"/>
            </w:r>
            <w:r>
              <w:rPr>
                <w:noProof/>
                <w:webHidden/>
              </w:rPr>
              <w:instrText xml:space="preserve"> PAGEREF _Toc192458505 \h </w:instrText>
            </w:r>
            <w:r>
              <w:rPr>
                <w:noProof/>
                <w:webHidden/>
              </w:rPr>
            </w:r>
            <w:r>
              <w:rPr>
                <w:noProof/>
                <w:webHidden/>
              </w:rPr>
              <w:fldChar w:fldCharType="separate"/>
            </w:r>
            <w:r>
              <w:rPr>
                <w:noProof/>
                <w:webHidden/>
              </w:rPr>
              <w:t>5</w:t>
            </w:r>
            <w:r>
              <w:rPr>
                <w:noProof/>
                <w:webHidden/>
              </w:rPr>
              <w:fldChar w:fldCharType="end"/>
            </w:r>
          </w:hyperlink>
        </w:p>
        <w:p w14:paraId="3C616128" w14:textId="018EDFAB" w:rsidR="001E0A2C" w:rsidRDefault="001E0A2C">
          <w:pPr>
            <w:pStyle w:val="TOC2"/>
            <w:tabs>
              <w:tab w:val="right" w:leader="dot" w:pos="9350"/>
            </w:tabs>
            <w:rPr>
              <w:rFonts w:eastAsiaTheme="minorEastAsia" w:cstheme="minorBidi"/>
              <w:smallCaps w:val="0"/>
              <w:noProof/>
              <w:kern w:val="2"/>
              <w:sz w:val="24"/>
              <w:szCs w:val="24"/>
              <w14:ligatures w14:val="standardContextual"/>
            </w:rPr>
          </w:pPr>
          <w:hyperlink w:anchor="_Toc192458506" w:history="1">
            <w:r w:rsidRPr="003B5F7C">
              <w:rPr>
                <w:rStyle w:val="Hyperlink"/>
                <w:noProof/>
              </w:rPr>
              <w:t>Player Actions</w:t>
            </w:r>
            <w:r>
              <w:rPr>
                <w:noProof/>
                <w:webHidden/>
              </w:rPr>
              <w:tab/>
            </w:r>
            <w:r>
              <w:rPr>
                <w:noProof/>
                <w:webHidden/>
              </w:rPr>
              <w:fldChar w:fldCharType="begin"/>
            </w:r>
            <w:r>
              <w:rPr>
                <w:noProof/>
                <w:webHidden/>
              </w:rPr>
              <w:instrText xml:space="preserve"> PAGEREF _Toc192458506 \h </w:instrText>
            </w:r>
            <w:r>
              <w:rPr>
                <w:noProof/>
                <w:webHidden/>
              </w:rPr>
            </w:r>
            <w:r>
              <w:rPr>
                <w:noProof/>
                <w:webHidden/>
              </w:rPr>
              <w:fldChar w:fldCharType="separate"/>
            </w:r>
            <w:r>
              <w:rPr>
                <w:noProof/>
                <w:webHidden/>
              </w:rPr>
              <w:t>6</w:t>
            </w:r>
            <w:r>
              <w:rPr>
                <w:noProof/>
                <w:webHidden/>
              </w:rPr>
              <w:fldChar w:fldCharType="end"/>
            </w:r>
          </w:hyperlink>
        </w:p>
        <w:p w14:paraId="7ED90209" w14:textId="59B84232" w:rsidR="001E0A2C" w:rsidRDefault="001E0A2C">
          <w:pPr>
            <w:pStyle w:val="TOC2"/>
            <w:tabs>
              <w:tab w:val="right" w:leader="dot" w:pos="9350"/>
            </w:tabs>
            <w:rPr>
              <w:rFonts w:eastAsiaTheme="minorEastAsia" w:cstheme="minorBidi"/>
              <w:smallCaps w:val="0"/>
              <w:noProof/>
              <w:kern w:val="2"/>
              <w:sz w:val="24"/>
              <w:szCs w:val="24"/>
              <w14:ligatures w14:val="standardContextual"/>
            </w:rPr>
          </w:pPr>
          <w:hyperlink w:anchor="_Toc192458507" w:history="1">
            <w:r w:rsidRPr="003B5F7C">
              <w:rPr>
                <w:rStyle w:val="Hyperlink"/>
                <w:noProof/>
              </w:rPr>
              <w:t>Character Mechanics</w:t>
            </w:r>
            <w:r>
              <w:rPr>
                <w:noProof/>
                <w:webHidden/>
              </w:rPr>
              <w:tab/>
            </w:r>
            <w:r>
              <w:rPr>
                <w:noProof/>
                <w:webHidden/>
              </w:rPr>
              <w:fldChar w:fldCharType="begin"/>
            </w:r>
            <w:r>
              <w:rPr>
                <w:noProof/>
                <w:webHidden/>
              </w:rPr>
              <w:instrText xml:space="preserve"> PAGEREF _Toc192458507 \h </w:instrText>
            </w:r>
            <w:r>
              <w:rPr>
                <w:noProof/>
                <w:webHidden/>
              </w:rPr>
            </w:r>
            <w:r>
              <w:rPr>
                <w:noProof/>
                <w:webHidden/>
              </w:rPr>
              <w:fldChar w:fldCharType="separate"/>
            </w:r>
            <w:r>
              <w:rPr>
                <w:noProof/>
                <w:webHidden/>
              </w:rPr>
              <w:t>6</w:t>
            </w:r>
            <w:r>
              <w:rPr>
                <w:noProof/>
                <w:webHidden/>
              </w:rPr>
              <w:fldChar w:fldCharType="end"/>
            </w:r>
          </w:hyperlink>
        </w:p>
        <w:p w14:paraId="6630108C" w14:textId="1ADB6EFD"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08" w:history="1">
            <w:r w:rsidRPr="003B5F7C">
              <w:rPr>
                <w:rStyle w:val="Hyperlink"/>
                <w:noProof/>
              </w:rPr>
              <w:t>Level Design</w:t>
            </w:r>
            <w:r>
              <w:rPr>
                <w:noProof/>
                <w:webHidden/>
              </w:rPr>
              <w:tab/>
            </w:r>
            <w:r>
              <w:rPr>
                <w:noProof/>
                <w:webHidden/>
              </w:rPr>
              <w:fldChar w:fldCharType="begin"/>
            </w:r>
            <w:r>
              <w:rPr>
                <w:noProof/>
                <w:webHidden/>
              </w:rPr>
              <w:instrText xml:space="preserve"> PAGEREF _Toc192458508 \h </w:instrText>
            </w:r>
            <w:r>
              <w:rPr>
                <w:noProof/>
                <w:webHidden/>
              </w:rPr>
            </w:r>
            <w:r>
              <w:rPr>
                <w:noProof/>
                <w:webHidden/>
              </w:rPr>
              <w:fldChar w:fldCharType="separate"/>
            </w:r>
            <w:r>
              <w:rPr>
                <w:noProof/>
                <w:webHidden/>
              </w:rPr>
              <w:t>9</w:t>
            </w:r>
            <w:r>
              <w:rPr>
                <w:noProof/>
                <w:webHidden/>
              </w:rPr>
              <w:fldChar w:fldCharType="end"/>
            </w:r>
          </w:hyperlink>
        </w:p>
        <w:p w14:paraId="5CF7BFAC" w14:textId="5AEBD336"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09" w:history="1">
            <w:r w:rsidRPr="003B5F7C">
              <w:rPr>
                <w:rStyle w:val="Hyperlink"/>
                <w:noProof/>
              </w:rPr>
              <w:t>Art, Animation, and Audio</w:t>
            </w:r>
            <w:r>
              <w:rPr>
                <w:noProof/>
                <w:webHidden/>
              </w:rPr>
              <w:tab/>
            </w:r>
            <w:r>
              <w:rPr>
                <w:noProof/>
                <w:webHidden/>
              </w:rPr>
              <w:fldChar w:fldCharType="begin"/>
            </w:r>
            <w:r>
              <w:rPr>
                <w:noProof/>
                <w:webHidden/>
              </w:rPr>
              <w:instrText xml:space="preserve"> PAGEREF _Toc192458509 \h </w:instrText>
            </w:r>
            <w:r>
              <w:rPr>
                <w:noProof/>
                <w:webHidden/>
              </w:rPr>
            </w:r>
            <w:r>
              <w:rPr>
                <w:noProof/>
                <w:webHidden/>
              </w:rPr>
              <w:fldChar w:fldCharType="separate"/>
            </w:r>
            <w:r>
              <w:rPr>
                <w:noProof/>
                <w:webHidden/>
              </w:rPr>
              <w:t>9</w:t>
            </w:r>
            <w:r>
              <w:rPr>
                <w:noProof/>
                <w:webHidden/>
              </w:rPr>
              <w:fldChar w:fldCharType="end"/>
            </w:r>
          </w:hyperlink>
        </w:p>
        <w:p w14:paraId="27810A25" w14:textId="1A817DAA"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10" w:history="1">
            <w:r w:rsidRPr="003B5F7C">
              <w:rPr>
                <w:rStyle w:val="Hyperlink"/>
                <w:noProof/>
              </w:rPr>
              <w:t>Technical Architecture and Tools</w:t>
            </w:r>
            <w:r>
              <w:rPr>
                <w:noProof/>
                <w:webHidden/>
              </w:rPr>
              <w:tab/>
            </w:r>
            <w:r>
              <w:rPr>
                <w:noProof/>
                <w:webHidden/>
              </w:rPr>
              <w:fldChar w:fldCharType="begin"/>
            </w:r>
            <w:r>
              <w:rPr>
                <w:noProof/>
                <w:webHidden/>
              </w:rPr>
              <w:instrText xml:space="preserve"> PAGEREF _Toc192458510 \h </w:instrText>
            </w:r>
            <w:r>
              <w:rPr>
                <w:noProof/>
                <w:webHidden/>
              </w:rPr>
            </w:r>
            <w:r>
              <w:rPr>
                <w:noProof/>
                <w:webHidden/>
              </w:rPr>
              <w:fldChar w:fldCharType="separate"/>
            </w:r>
            <w:r>
              <w:rPr>
                <w:noProof/>
                <w:webHidden/>
              </w:rPr>
              <w:t>10</w:t>
            </w:r>
            <w:r>
              <w:rPr>
                <w:noProof/>
                <w:webHidden/>
              </w:rPr>
              <w:fldChar w:fldCharType="end"/>
            </w:r>
          </w:hyperlink>
        </w:p>
        <w:p w14:paraId="1C6EED0F" w14:textId="1EA5FC8C"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11" w:history="1">
            <w:r w:rsidRPr="003B5F7C">
              <w:rPr>
                <w:rStyle w:val="Hyperlink"/>
                <w:noProof/>
              </w:rPr>
              <w:t>Multiplayer and Online Components</w:t>
            </w:r>
            <w:r>
              <w:rPr>
                <w:noProof/>
                <w:webHidden/>
              </w:rPr>
              <w:tab/>
            </w:r>
            <w:r>
              <w:rPr>
                <w:noProof/>
                <w:webHidden/>
              </w:rPr>
              <w:fldChar w:fldCharType="begin"/>
            </w:r>
            <w:r>
              <w:rPr>
                <w:noProof/>
                <w:webHidden/>
              </w:rPr>
              <w:instrText xml:space="preserve"> PAGEREF _Toc192458511 \h </w:instrText>
            </w:r>
            <w:r>
              <w:rPr>
                <w:noProof/>
                <w:webHidden/>
              </w:rPr>
            </w:r>
            <w:r>
              <w:rPr>
                <w:noProof/>
                <w:webHidden/>
              </w:rPr>
              <w:fldChar w:fldCharType="separate"/>
            </w:r>
            <w:r>
              <w:rPr>
                <w:noProof/>
                <w:webHidden/>
              </w:rPr>
              <w:t>11</w:t>
            </w:r>
            <w:r>
              <w:rPr>
                <w:noProof/>
                <w:webHidden/>
              </w:rPr>
              <w:fldChar w:fldCharType="end"/>
            </w:r>
          </w:hyperlink>
        </w:p>
        <w:p w14:paraId="66891417" w14:textId="48F16C2A" w:rsidR="001E0A2C" w:rsidRDefault="001E0A2C">
          <w:pPr>
            <w:pStyle w:val="TOC1"/>
            <w:tabs>
              <w:tab w:val="right" w:leader="dot" w:pos="9350"/>
            </w:tabs>
            <w:rPr>
              <w:rFonts w:eastAsiaTheme="minorEastAsia" w:cstheme="minorBidi"/>
              <w:b w:val="0"/>
              <w:bCs w:val="0"/>
              <w:caps w:val="0"/>
              <w:noProof/>
              <w:kern w:val="2"/>
              <w:sz w:val="24"/>
              <w:szCs w:val="24"/>
              <w14:ligatures w14:val="standardContextual"/>
            </w:rPr>
          </w:pPr>
          <w:hyperlink w:anchor="_Toc192458512" w:history="1">
            <w:r w:rsidRPr="003B5F7C">
              <w:rPr>
                <w:rStyle w:val="Hyperlink"/>
                <w:noProof/>
              </w:rPr>
              <w:t>Testing and TDD</w:t>
            </w:r>
            <w:r>
              <w:rPr>
                <w:noProof/>
                <w:webHidden/>
              </w:rPr>
              <w:tab/>
            </w:r>
            <w:r>
              <w:rPr>
                <w:noProof/>
                <w:webHidden/>
              </w:rPr>
              <w:fldChar w:fldCharType="begin"/>
            </w:r>
            <w:r>
              <w:rPr>
                <w:noProof/>
                <w:webHidden/>
              </w:rPr>
              <w:instrText xml:space="preserve"> PAGEREF _Toc192458512 \h </w:instrText>
            </w:r>
            <w:r>
              <w:rPr>
                <w:noProof/>
                <w:webHidden/>
              </w:rPr>
            </w:r>
            <w:r>
              <w:rPr>
                <w:noProof/>
                <w:webHidden/>
              </w:rPr>
              <w:fldChar w:fldCharType="separate"/>
            </w:r>
            <w:r>
              <w:rPr>
                <w:noProof/>
                <w:webHidden/>
              </w:rPr>
              <w:t>12</w:t>
            </w:r>
            <w:r>
              <w:rPr>
                <w:noProof/>
                <w:webHidden/>
              </w:rPr>
              <w:fldChar w:fldCharType="end"/>
            </w:r>
          </w:hyperlink>
        </w:p>
        <w:p w14:paraId="5CFC20FA" w14:textId="33D4A6AD" w:rsidR="007016A0" w:rsidRDefault="007016A0">
          <w:r>
            <w:rPr>
              <w:b/>
              <w:bCs/>
              <w:noProof/>
            </w:rPr>
            <w:fldChar w:fldCharType="end"/>
          </w:r>
        </w:p>
      </w:sdtContent>
    </w:sdt>
    <w:p w14:paraId="17A33CFA" w14:textId="77777777" w:rsidR="00F971DC" w:rsidRDefault="00F971DC" w:rsidP="00C62319">
      <w:pPr>
        <w:pStyle w:val="SectionTitle"/>
        <w:spacing w:line="360" w:lineRule="auto"/>
      </w:pPr>
    </w:p>
    <w:p w14:paraId="48B83F9B" w14:textId="77777777" w:rsidR="00F971DC" w:rsidRDefault="00F971DC" w:rsidP="00C62319">
      <w:pPr>
        <w:pStyle w:val="SectionTitle"/>
        <w:spacing w:line="360" w:lineRule="auto"/>
      </w:pPr>
    </w:p>
    <w:p w14:paraId="7412AA4D" w14:textId="77777777" w:rsidR="00F971DC" w:rsidRDefault="00F971DC" w:rsidP="00C62319">
      <w:pPr>
        <w:pStyle w:val="SectionTitle"/>
        <w:spacing w:line="360" w:lineRule="auto"/>
      </w:pPr>
    </w:p>
    <w:p w14:paraId="53369F0C" w14:textId="77777777" w:rsidR="00F971DC" w:rsidRDefault="00F971DC" w:rsidP="00C62319">
      <w:pPr>
        <w:pStyle w:val="SectionTitle"/>
        <w:spacing w:line="360" w:lineRule="auto"/>
      </w:pPr>
    </w:p>
    <w:p w14:paraId="6927DA7A" w14:textId="77777777" w:rsidR="00F971DC" w:rsidRDefault="00F971DC" w:rsidP="00C62319">
      <w:pPr>
        <w:pStyle w:val="SectionTitle"/>
        <w:spacing w:line="360" w:lineRule="auto"/>
      </w:pPr>
    </w:p>
    <w:p w14:paraId="3B5644C4" w14:textId="77777777" w:rsidR="00F971DC" w:rsidRDefault="00F971DC" w:rsidP="00C62319">
      <w:pPr>
        <w:pStyle w:val="SectionTitle"/>
        <w:spacing w:line="360" w:lineRule="auto"/>
      </w:pPr>
    </w:p>
    <w:p w14:paraId="42853CC0" w14:textId="77777777" w:rsidR="00F971DC" w:rsidRDefault="00F971DC" w:rsidP="00C62319">
      <w:pPr>
        <w:pStyle w:val="SectionTitle"/>
        <w:spacing w:line="360" w:lineRule="auto"/>
      </w:pPr>
    </w:p>
    <w:p w14:paraId="0553B40B" w14:textId="77777777" w:rsidR="00F971DC" w:rsidRDefault="00F971DC" w:rsidP="00C62319">
      <w:pPr>
        <w:pStyle w:val="SectionTitle"/>
        <w:spacing w:line="360" w:lineRule="auto"/>
      </w:pPr>
    </w:p>
    <w:p w14:paraId="5A01BBC7" w14:textId="77777777" w:rsidR="00F971DC" w:rsidRDefault="00F971DC" w:rsidP="00C62319">
      <w:pPr>
        <w:pStyle w:val="SectionTitle"/>
        <w:spacing w:line="360" w:lineRule="auto"/>
      </w:pPr>
    </w:p>
    <w:p w14:paraId="4A900A77" w14:textId="77777777" w:rsidR="00F971DC" w:rsidRDefault="00F971DC" w:rsidP="00C62319">
      <w:pPr>
        <w:pStyle w:val="SectionTitle"/>
        <w:spacing w:line="360" w:lineRule="auto"/>
      </w:pPr>
    </w:p>
    <w:p w14:paraId="5D7A9C42" w14:textId="77777777" w:rsidR="00F971DC" w:rsidRDefault="00F971DC" w:rsidP="00C62319">
      <w:pPr>
        <w:pStyle w:val="SectionTitle"/>
        <w:spacing w:line="360" w:lineRule="auto"/>
      </w:pPr>
    </w:p>
    <w:p w14:paraId="244BA1CD" w14:textId="77777777" w:rsidR="00F971DC" w:rsidRDefault="00F971DC" w:rsidP="00C62319">
      <w:pPr>
        <w:pStyle w:val="SectionTitle"/>
        <w:spacing w:line="360" w:lineRule="auto"/>
      </w:pPr>
    </w:p>
    <w:p w14:paraId="64789183" w14:textId="77777777" w:rsidR="00F971DC" w:rsidRDefault="00F971DC" w:rsidP="00C62319">
      <w:pPr>
        <w:pStyle w:val="SectionTitle"/>
        <w:spacing w:line="360" w:lineRule="auto"/>
      </w:pPr>
    </w:p>
    <w:p w14:paraId="5D6CCF6C" w14:textId="77777777" w:rsidR="00F971DC" w:rsidRDefault="00F971DC" w:rsidP="00C62319">
      <w:pPr>
        <w:pStyle w:val="SectionTitle"/>
        <w:spacing w:line="360" w:lineRule="auto"/>
      </w:pPr>
    </w:p>
    <w:p w14:paraId="68FC0AF1" w14:textId="77777777" w:rsidR="00F971DC" w:rsidRDefault="00F971DC" w:rsidP="00C62319">
      <w:pPr>
        <w:pStyle w:val="SectionTitle"/>
        <w:spacing w:line="360" w:lineRule="auto"/>
      </w:pPr>
    </w:p>
    <w:p w14:paraId="3DAEFF9F" w14:textId="77777777" w:rsidR="00F971DC" w:rsidRDefault="00F971DC" w:rsidP="00C62319">
      <w:pPr>
        <w:pStyle w:val="SectionTitle"/>
        <w:spacing w:line="360" w:lineRule="auto"/>
      </w:pPr>
    </w:p>
    <w:p w14:paraId="4AED9432" w14:textId="77777777" w:rsidR="00F971DC" w:rsidRDefault="00F971DC" w:rsidP="00C62319">
      <w:pPr>
        <w:pStyle w:val="SectionTitle"/>
        <w:spacing w:line="360" w:lineRule="auto"/>
      </w:pPr>
    </w:p>
    <w:p w14:paraId="1C3470B6" w14:textId="77777777" w:rsidR="00F971DC" w:rsidRDefault="00F971DC" w:rsidP="00C62319">
      <w:pPr>
        <w:pStyle w:val="SectionTitle"/>
        <w:spacing w:line="360" w:lineRule="auto"/>
      </w:pPr>
    </w:p>
    <w:p w14:paraId="5671DBBF" w14:textId="77777777" w:rsidR="00F971DC" w:rsidRDefault="00F971DC" w:rsidP="00C62319">
      <w:pPr>
        <w:pStyle w:val="SectionTitle"/>
        <w:spacing w:line="360" w:lineRule="auto"/>
      </w:pPr>
    </w:p>
    <w:p w14:paraId="77CE0119" w14:textId="77777777" w:rsidR="00F971DC" w:rsidRDefault="00F971DC" w:rsidP="00C62319">
      <w:pPr>
        <w:pStyle w:val="SectionTitle"/>
        <w:spacing w:line="360" w:lineRule="auto"/>
      </w:pPr>
    </w:p>
    <w:p w14:paraId="4F8D9619" w14:textId="77777777" w:rsidR="00F971DC" w:rsidRDefault="00F971DC" w:rsidP="00C62319">
      <w:pPr>
        <w:pStyle w:val="SectionTitle"/>
        <w:spacing w:line="360" w:lineRule="auto"/>
      </w:pPr>
    </w:p>
    <w:p w14:paraId="5028BC77" w14:textId="77777777" w:rsidR="00F971DC" w:rsidRDefault="00F971DC" w:rsidP="00C62319">
      <w:pPr>
        <w:pStyle w:val="SectionTitle"/>
        <w:spacing w:line="360" w:lineRule="auto"/>
      </w:pPr>
    </w:p>
    <w:p w14:paraId="497B18C6" w14:textId="77777777" w:rsidR="00F971DC" w:rsidRDefault="00F971DC" w:rsidP="00C62319">
      <w:pPr>
        <w:pStyle w:val="SectionTitle"/>
        <w:spacing w:line="360" w:lineRule="auto"/>
      </w:pPr>
    </w:p>
    <w:p w14:paraId="4176BA3C" w14:textId="77777777" w:rsidR="00F971DC" w:rsidRDefault="00F971DC" w:rsidP="00C62319">
      <w:pPr>
        <w:pStyle w:val="SectionTitle"/>
        <w:spacing w:line="360" w:lineRule="auto"/>
      </w:pPr>
    </w:p>
    <w:p w14:paraId="239A0E19" w14:textId="77777777" w:rsidR="00E76456" w:rsidRPr="00797CDF" w:rsidRDefault="00E76456" w:rsidP="00C62319">
      <w:pPr>
        <w:pStyle w:val="SectionTitle"/>
        <w:spacing w:line="360" w:lineRule="auto"/>
        <w:rPr>
          <w:lang w:val="en-GB"/>
        </w:rPr>
      </w:pPr>
    </w:p>
    <w:p w14:paraId="67E1AA10" w14:textId="77777777" w:rsidR="00C62319" w:rsidRDefault="00C62319" w:rsidP="00C62319">
      <w:pPr>
        <w:pStyle w:val="SectionTitle"/>
        <w:spacing w:line="360" w:lineRule="auto"/>
      </w:pPr>
    </w:p>
    <w:p w14:paraId="34556E5B" w14:textId="77777777" w:rsidR="00C62319" w:rsidRDefault="00C62319" w:rsidP="00C62319">
      <w:pPr>
        <w:pStyle w:val="SectionTitle"/>
        <w:spacing w:line="360" w:lineRule="auto"/>
      </w:pPr>
    </w:p>
    <w:p w14:paraId="4E322A0D" w14:textId="574605B2" w:rsidR="00904DBE" w:rsidRDefault="00F971DC" w:rsidP="00C62319">
      <w:pPr>
        <w:pStyle w:val="SectionTitle"/>
        <w:spacing w:line="360" w:lineRule="auto"/>
        <w:outlineLvl w:val="0"/>
      </w:pPr>
      <w:bookmarkStart w:id="0" w:name="_Toc192458500"/>
      <w:r>
        <w:t>Introduction</w:t>
      </w:r>
      <w:bookmarkEnd w:id="0"/>
      <w:r w:rsidR="00904DBE" w:rsidRPr="00FD478C">
        <w:t xml:space="preserve"> </w:t>
      </w:r>
    </w:p>
    <w:p w14:paraId="23F9D9DF" w14:textId="598548CC" w:rsidR="00F971DC" w:rsidRDefault="00F971DC" w:rsidP="00C62319">
      <w:pPr>
        <w:pStyle w:val="NormalWeb"/>
        <w:spacing w:line="360" w:lineRule="auto"/>
      </w:pPr>
      <w:r>
        <w:rPr>
          <w:rStyle w:val="Emphasis"/>
        </w:rPr>
        <w:t>One Piece Pixel Showdown</w:t>
      </w:r>
      <w:r>
        <w:t xml:space="preserve"> is an engaging 2D pixel art multiplayer game that brings the iconic world of pirates and marines to life. Players choose a side</w:t>
      </w:r>
      <w:r>
        <w:t xml:space="preserve"> </w:t>
      </w:r>
      <w:r>
        <w:t>Pirates or Marines</w:t>
      </w:r>
      <w:r>
        <w:t xml:space="preserve"> </w:t>
      </w:r>
      <w:r>
        <w:t>and initially select one representative character per team. Each character features a unique set of basic attacks, special moves, and energy boosts that capture their signature style.</w:t>
      </w:r>
    </w:p>
    <w:p w14:paraId="4327F9C8" w14:textId="77777777" w:rsidR="00F971DC" w:rsidRDefault="00F971DC" w:rsidP="00C62319">
      <w:pPr>
        <w:pStyle w:val="NormalWeb"/>
        <w:spacing w:line="360" w:lineRule="auto"/>
      </w:pPr>
      <w:r>
        <w:t>The game is structured into three levels: on Levels 1 and 2, each side faces distinct challenges and enemy encounters that hone their abilities and set the stage for the final confrontation. In Level 3, players connect online to battle head-to-head in a real-time duel, testing their mastery of timing, strategy, and character skills.</w:t>
      </w:r>
    </w:p>
    <w:p w14:paraId="6FA64937" w14:textId="77777777" w:rsidR="00F971DC" w:rsidRDefault="00F971DC" w:rsidP="00C62319">
      <w:pPr>
        <w:pStyle w:val="NormalWeb"/>
        <w:spacing w:line="360" w:lineRule="auto"/>
      </w:pPr>
      <w:r>
        <w:t xml:space="preserve">Built in Java with frameworks like </w:t>
      </w:r>
      <w:proofErr w:type="spellStart"/>
      <w:r>
        <w:t>libGDX</w:t>
      </w:r>
      <w:proofErr w:type="spellEnd"/>
      <w:r>
        <w:t xml:space="preserve"> for graphics and </w:t>
      </w:r>
      <w:proofErr w:type="spellStart"/>
      <w:r>
        <w:t>KryoNet</w:t>
      </w:r>
      <w:proofErr w:type="spellEnd"/>
      <w:r>
        <w:t xml:space="preserve"> for networking, the game offers smooth animations, responsive controls, and scalable multiplayer functionality. This modular design not only supports a robust initial experience but also lays the groundwork for future expansions with additional characters and refined mechanics.</w:t>
      </w:r>
    </w:p>
    <w:p w14:paraId="67DBC8B6" w14:textId="04AE37E9" w:rsidR="576062CF" w:rsidRDefault="576062CF" w:rsidP="00C62319">
      <w:pPr>
        <w:spacing w:line="360" w:lineRule="auto"/>
      </w:pPr>
    </w:p>
    <w:p w14:paraId="75AFEDB8" w14:textId="77777777" w:rsidR="576062CF" w:rsidRDefault="576062CF" w:rsidP="00C62319">
      <w:pPr>
        <w:spacing w:line="360" w:lineRule="auto"/>
      </w:pPr>
      <w:r>
        <w:br w:type="page"/>
      </w:r>
    </w:p>
    <w:p w14:paraId="793F927E" w14:textId="69B664BF" w:rsidR="00500997" w:rsidRDefault="006E5823" w:rsidP="00C62319">
      <w:pPr>
        <w:pStyle w:val="SectionTitle"/>
        <w:spacing w:line="360" w:lineRule="auto"/>
        <w:outlineLvl w:val="0"/>
      </w:pPr>
      <w:bookmarkStart w:id="1" w:name="_Toc192458501"/>
      <w:r w:rsidRPr="006E5823">
        <w:lastRenderedPageBreak/>
        <w:t>Game Concept and Story</w:t>
      </w:r>
      <w:bookmarkEnd w:id="1"/>
      <w:r w:rsidR="00500997" w:rsidRPr="00FD478C">
        <w:t xml:space="preserve"> </w:t>
      </w:r>
    </w:p>
    <w:p w14:paraId="65857D47" w14:textId="77777777" w:rsidR="009A64CE" w:rsidRDefault="009A64CE" w:rsidP="00C62319">
      <w:pPr>
        <w:pStyle w:val="Heading2"/>
        <w:spacing w:line="360" w:lineRule="auto"/>
      </w:pPr>
      <w:bookmarkStart w:id="2" w:name="_Toc192458502"/>
      <w:r>
        <w:t>Concept Summary:</w:t>
      </w:r>
      <w:bookmarkEnd w:id="2"/>
      <w:r>
        <w:t xml:space="preserve"> </w:t>
      </w:r>
    </w:p>
    <w:p w14:paraId="6075DF29" w14:textId="77777777" w:rsidR="00C62319" w:rsidRPr="00C62319" w:rsidRDefault="00C62319" w:rsidP="00C62319">
      <w:pPr>
        <w:spacing w:line="360" w:lineRule="auto"/>
      </w:pPr>
    </w:p>
    <w:p w14:paraId="20EB7F03" w14:textId="522ECFC2" w:rsidR="009A64CE" w:rsidRDefault="001C4B26" w:rsidP="00C62319">
      <w:pPr>
        <w:spacing w:line="360" w:lineRule="auto"/>
      </w:pPr>
      <w:r>
        <w:t>Players take on the role of either a Pirate or a Marine. As a Pirate (Luffy), you start on level 1 facing waves of enemy pirates before encountering powerful bosses. As a Marine (</w:t>
      </w:r>
      <w:proofErr w:type="spellStart"/>
      <w:r>
        <w:t>Akainu</w:t>
      </w:r>
      <w:proofErr w:type="spellEnd"/>
      <w:r>
        <w:t>), you battle against pirates with a different set of challenges and bosses. The story leads to an online duel on level 3 where both sides face off directly.</w:t>
      </w:r>
    </w:p>
    <w:p w14:paraId="4625D42B" w14:textId="77777777" w:rsidR="001C4B26" w:rsidRDefault="001C4B26" w:rsidP="00C62319">
      <w:pPr>
        <w:spacing w:line="360" w:lineRule="auto"/>
        <w:rPr>
          <w:iCs/>
        </w:rPr>
      </w:pPr>
    </w:p>
    <w:p w14:paraId="2C545F29" w14:textId="77777777" w:rsidR="009A64CE" w:rsidRPr="009A64CE" w:rsidRDefault="009A64CE" w:rsidP="00C62319">
      <w:pPr>
        <w:pStyle w:val="Heading2"/>
        <w:spacing w:line="360" w:lineRule="auto"/>
        <w:rPr>
          <w:iCs/>
        </w:rPr>
      </w:pPr>
      <w:bookmarkStart w:id="3" w:name="_Toc192458503"/>
      <w:r w:rsidRPr="009A64CE">
        <w:rPr>
          <w:iCs/>
        </w:rPr>
        <w:t>Story/Setting:</w:t>
      </w:r>
      <w:bookmarkEnd w:id="3"/>
    </w:p>
    <w:p w14:paraId="1351ED27" w14:textId="44701544" w:rsidR="001C4B26" w:rsidRDefault="001C4B26" w:rsidP="00C62319">
      <w:pPr>
        <w:pStyle w:val="NormalWeb"/>
        <w:spacing w:line="360" w:lineRule="auto"/>
        <w:ind w:left="360"/>
      </w:pPr>
      <w:r>
        <w:rPr>
          <w:rStyle w:val="Strong"/>
        </w:rPr>
        <w:t>Pirate Side (Luffy):</w:t>
      </w:r>
    </w:p>
    <w:p w14:paraId="4903B98C" w14:textId="519CFD1E" w:rsidR="001C4B26" w:rsidRDefault="001C4B26" w:rsidP="00C62319">
      <w:pPr>
        <w:spacing w:before="100" w:beforeAutospacing="1" w:after="100" w:afterAutospacing="1" w:line="360" w:lineRule="auto"/>
        <w:ind w:left="360"/>
      </w:pPr>
      <w:r w:rsidRPr="001C4B26">
        <w:rPr>
          <w:rStyle w:val="Strong"/>
          <w:b w:val="0"/>
          <w:bCs w:val="0"/>
        </w:rPr>
        <w:t>Level 1:</w:t>
      </w:r>
      <w:r>
        <w:t xml:space="preserve"> You spawn at the left side (x=0, y=0) in a tutorial area with overhead blocks and a ground. A brief tutorial introduces basic moves and button mappings. Once complete, enemy pirates spawn</w:t>
      </w:r>
      <w:r w:rsidR="009F381D">
        <w:t xml:space="preserve"> </w:t>
      </w:r>
      <w:r>
        <w:t>in structured formations (e.g., two on an upper block, two on a nearby block, followed by three that attack sequentially).</w:t>
      </w:r>
    </w:p>
    <w:p w14:paraId="5FBE97B4" w14:textId="77777777" w:rsidR="001C4B26" w:rsidRDefault="001C4B26" w:rsidP="00C62319">
      <w:pPr>
        <w:spacing w:before="100" w:beforeAutospacing="1" w:after="100" w:afterAutospacing="1" w:line="360" w:lineRule="auto"/>
        <w:ind w:left="360"/>
      </w:pPr>
      <w:r>
        <w:rPr>
          <w:rStyle w:val="Strong"/>
        </w:rPr>
        <w:t>Mechanic Highlight:</w:t>
      </w:r>
      <w:r>
        <w:t xml:space="preserve"> </w:t>
      </w:r>
    </w:p>
    <w:p w14:paraId="2EF21B88" w14:textId="34F96C5A" w:rsidR="001C4B26" w:rsidRDefault="001C4B26" w:rsidP="00C62319">
      <w:pPr>
        <w:spacing w:before="100" w:beforeAutospacing="1" w:after="100" w:afterAutospacing="1" w:line="360" w:lineRule="auto"/>
        <w:ind w:left="360"/>
      </w:pPr>
      <w:r>
        <w:t xml:space="preserve">You can grab a pillar using the </w:t>
      </w:r>
      <w:proofErr w:type="spellStart"/>
      <w:r>
        <w:t>Gomu</w:t>
      </w:r>
      <w:proofErr w:type="spellEnd"/>
      <w:r>
        <w:t xml:space="preserve"> Grab move, launching yourself (</w:t>
      </w:r>
      <w:proofErr w:type="spellStart"/>
      <w:r>
        <w:t>Gomu</w:t>
      </w:r>
      <w:proofErr w:type="spellEnd"/>
      <w:r>
        <w:t xml:space="preserve"> Rocket) so that a headbutt counts as three punches. Pirates require four punches each to be defeated.</w:t>
      </w:r>
    </w:p>
    <w:p w14:paraId="6ED649E5" w14:textId="77777777" w:rsidR="001C4B26" w:rsidRDefault="001C4B26" w:rsidP="00C62319">
      <w:pPr>
        <w:spacing w:before="100" w:beforeAutospacing="1" w:after="100" w:afterAutospacing="1" w:line="360" w:lineRule="auto"/>
        <w:ind w:left="360"/>
      </w:pPr>
      <w:r>
        <w:rPr>
          <w:rStyle w:val="Strong"/>
        </w:rPr>
        <w:t>Boss Encounter:</w:t>
      </w:r>
      <w:r>
        <w:t xml:space="preserve"> </w:t>
      </w:r>
    </w:p>
    <w:p w14:paraId="19170AEC" w14:textId="41A3008E" w:rsidR="001C4B26" w:rsidRDefault="001C4B26" w:rsidP="00C62319">
      <w:pPr>
        <w:spacing w:before="100" w:beforeAutospacing="1" w:after="100" w:afterAutospacing="1" w:line="360" w:lineRule="auto"/>
        <w:ind w:left="360"/>
      </w:pPr>
      <w:r>
        <w:t xml:space="preserve">After the pirate waves, you face the first boss, </w:t>
      </w:r>
      <w:proofErr w:type="spellStart"/>
      <w:r>
        <w:t>Arlong</w:t>
      </w:r>
      <w:proofErr w:type="spellEnd"/>
      <w:r>
        <w:t xml:space="preserve">. </w:t>
      </w:r>
      <w:proofErr w:type="spellStart"/>
      <w:r>
        <w:t>Arlong</w:t>
      </w:r>
      <w:proofErr w:type="spellEnd"/>
      <w:r>
        <w:t xml:space="preserve"> uses a water</w:t>
      </w:r>
      <w:r w:rsidR="009F381D">
        <w:t xml:space="preserve"> </w:t>
      </w:r>
      <w:r>
        <w:t>shot special move that can freeze you briefly; you must land ten hits to defeat him. When your HP falls to 20%, you trigger Gear 2, boosting your speed and doubling your punch strength.</w:t>
      </w:r>
    </w:p>
    <w:p w14:paraId="4BF6D45B" w14:textId="4E551FA2" w:rsidR="001C4B26" w:rsidRPr="001C4B26" w:rsidRDefault="001C4B26" w:rsidP="00C62319">
      <w:pPr>
        <w:pStyle w:val="NormalWeb"/>
        <w:spacing w:line="360" w:lineRule="auto"/>
        <w:ind w:left="360"/>
        <w:rPr>
          <w:b/>
          <w:bCs/>
        </w:rPr>
      </w:pPr>
      <w:r w:rsidRPr="001C4B26">
        <w:rPr>
          <w:rStyle w:val="Strong"/>
          <w:b w:val="0"/>
          <w:bCs w:val="0"/>
        </w:rPr>
        <w:t>Level 2:</w:t>
      </w:r>
      <w:r>
        <w:rPr>
          <w:rStyle w:val="Strong"/>
          <w:b w:val="0"/>
          <w:bCs w:val="0"/>
        </w:rPr>
        <w:t xml:space="preserve"> </w:t>
      </w:r>
      <w:r>
        <w:t xml:space="preserve">You progress to a new map where you encounter the second boss, Kuma. Kuma attacks with lasers, explosive radius </w:t>
      </w:r>
      <w:proofErr w:type="gramStart"/>
      <w:r>
        <w:t>moves, and</w:t>
      </w:r>
      <w:proofErr w:type="gramEnd"/>
      <w:r>
        <w:t xml:space="preserve"> engages in a brief scripted conversation with Luffy before the fight. Both you and Kuma can use a counter move (Armament Haki) while idle to reduce damage.</w:t>
      </w:r>
    </w:p>
    <w:p w14:paraId="573D78A8" w14:textId="4407F292" w:rsidR="001C4B26" w:rsidRDefault="001C4B26" w:rsidP="00C62319">
      <w:pPr>
        <w:spacing w:before="100" w:beforeAutospacing="1" w:after="100" w:afterAutospacing="1" w:line="360" w:lineRule="auto"/>
        <w:ind w:left="360"/>
      </w:pPr>
      <w:r w:rsidRPr="009F381D">
        <w:rPr>
          <w:rStyle w:val="Strong"/>
          <w:b w:val="0"/>
          <w:bCs w:val="0"/>
        </w:rPr>
        <w:lastRenderedPageBreak/>
        <w:t>Additional Move</w:t>
      </w:r>
      <w:r>
        <w:rPr>
          <w:rStyle w:val="Strong"/>
        </w:rPr>
        <w:t>:</w:t>
      </w:r>
      <w:r>
        <w:t xml:space="preserve"> After Level 1, you unlock a grab move to </w:t>
      </w:r>
      <w:r w:rsidR="009F381D">
        <w:t>catch</w:t>
      </w:r>
      <w:r>
        <w:t xml:space="preserve"> your opponent and perform a </w:t>
      </w:r>
      <w:proofErr w:type="spellStart"/>
      <w:r>
        <w:t>Gomu</w:t>
      </w:r>
      <w:proofErr w:type="spellEnd"/>
      <w:r>
        <w:t xml:space="preserve"> Rocket. Note that after using this move, movement is temporarily </w:t>
      </w:r>
      <w:proofErr w:type="gramStart"/>
      <w:r>
        <w:t>disabled</w:t>
      </w:r>
      <w:proofErr w:type="gramEnd"/>
      <w:r>
        <w:t xml:space="preserve"> and it has a cooldown.</w:t>
      </w:r>
    </w:p>
    <w:p w14:paraId="04A10F7E" w14:textId="74DED6F1" w:rsidR="001C4B26" w:rsidRPr="009F381D" w:rsidRDefault="001C4B26" w:rsidP="00C62319">
      <w:pPr>
        <w:pStyle w:val="NormalWeb"/>
        <w:spacing w:line="360" w:lineRule="auto"/>
        <w:ind w:left="360"/>
        <w:rPr>
          <w:b/>
          <w:bCs/>
        </w:rPr>
      </w:pPr>
      <w:r w:rsidRPr="009F381D">
        <w:rPr>
          <w:rStyle w:val="Strong"/>
          <w:b w:val="0"/>
          <w:bCs w:val="0"/>
        </w:rPr>
        <w:t>Level 3 (Online Final Duel):</w:t>
      </w:r>
      <w:r w:rsidR="009F381D">
        <w:rPr>
          <w:rStyle w:val="Strong"/>
          <w:b w:val="0"/>
          <w:bCs w:val="0"/>
        </w:rPr>
        <w:t xml:space="preserve"> </w:t>
      </w:r>
      <w:r>
        <w:t>After defeating Kuma, you transition to Level 3, where you meet an online opponent. This final duel pits the refined skills from earlier levels against another player.</w:t>
      </w:r>
    </w:p>
    <w:p w14:paraId="31DBF9DD" w14:textId="75EDA9FD" w:rsidR="001C4B26" w:rsidRDefault="001C4B26" w:rsidP="00C62319">
      <w:pPr>
        <w:pStyle w:val="NormalWeb"/>
        <w:spacing w:line="360" w:lineRule="auto"/>
        <w:ind w:left="360"/>
      </w:pPr>
      <w:r>
        <w:rPr>
          <w:rStyle w:val="Strong"/>
        </w:rPr>
        <w:t>Marine Side (</w:t>
      </w:r>
      <w:proofErr w:type="spellStart"/>
      <w:r>
        <w:rPr>
          <w:rStyle w:val="Strong"/>
        </w:rPr>
        <w:t>Akainu</w:t>
      </w:r>
      <w:proofErr w:type="spellEnd"/>
      <w:r>
        <w:rPr>
          <w:rStyle w:val="Strong"/>
        </w:rPr>
        <w:t>):</w:t>
      </w:r>
    </w:p>
    <w:p w14:paraId="5F0D69C0" w14:textId="77777777" w:rsidR="001C4B26" w:rsidRDefault="001C4B26" w:rsidP="00C62319">
      <w:pPr>
        <w:spacing w:before="100" w:beforeAutospacing="1" w:after="100" w:afterAutospacing="1" w:line="360" w:lineRule="auto"/>
        <w:ind w:left="360"/>
      </w:pPr>
      <w:proofErr w:type="spellStart"/>
      <w:r>
        <w:t>Akainu’s</w:t>
      </w:r>
      <w:proofErr w:type="spellEnd"/>
      <w:r>
        <w:t xml:space="preserve"> progression mirrors Luffy’s with tailored enemies and bosses.</w:t>
      </w:r>
    </w:p>
    <w:p w14:paraId="209EDC1E" w14:textId="78F2AE87" w:rsidR="001C4B26" w:rsidRDefault="001C4B26" w:rsidP="00C62319">
      <w:pPr>
        <w:spacing w:before="100" w:beforeAutospacing="1" w:after="100" w:afterAutospacing="1" w:line="360" w:lineRule="auto"/>
        <w:ind w:left="360"/>
      </w:pPr>
      <w:r w:rsidRPr="009F381D">
        <w:rPr>
          <w:rStyle w:val="Strong"/>
          <w:b w:val="0"/>
          <w:bCs w:val="0"/>
        </w:rPr>
        <w:t>Level 1:</w:t>
      </w:r>
      <w:r>
        <w:t xml:space="preserve"> You face pirate </w:t>
      </w:r>
      <w:proofErr w:type="gramStart"/>
      <w:r>
        <w:t>enemies</w:t>
      </w:r>
      <w:proofErr w:type="gramEnd"/>
      <w:r w:rsidR="009F381D">
        <w:t xml:space="preserve"> and</w:t>
      </w:r>
      <w:r>
        <w:t xml:space="preserve"> your first boss is Crocodile, a </w:t>
      </w:r>
      <w:proofErr w:type="spellStart"/>
      <w:r w:rsidR="009F381D">
        <w:t>devilfruit</w:t>
      </w:r>
      <w:proofErr w:type="spellEnd"/>
      <w:r w:rsidR="009F381D">
        <w:t xml:space="preserve"> user</w:t>
      </w:r>
      <w:r>
        <w:t xml:space="preserve"> that dissolves into sand and can quickly reposition. Being caught in his sand inflicts </w:t>
      </w:r>
      <w:r w:rsidR="009F381D">
        <w:t xml:space="preserve">drowning and </w:t>
      </w:r>
      <w:r>
        <w:t>additional damage.</w:t>
      </w:r>
    </w:p>
    <w:p w14:paraId="096F3DEC" w14:textId="4162C2E2" w:rsidR="001C4B26" w:rsidRDefault="001C4B26" w:rsidP="00C62319">
      <w:pPr>
        <w:spacing w:before="100" w:beforeAutospacing="1" w:after="100" w:afterAutospacing="1" w:line="360" w:lineRule="auto"/>
        <w:ind w:left="360"/>
      </w:pPr>
      <w:r w:rsidRPr="009F381D">
        <w:rPr>
          <w:rStyle w:val="Strong"/>
          <w:b w:val="0"/>
          <w:bCs w:val="0"/>
        </w:rPr>
        <w:t>Level 2</w:t>
      </w:r>
      <w:r>
        <w:rPr>
          <w:rStyle w:val="Strong"/>
        </w:rPr>
        <w:t>:</w:t>
      </w:r>
      <w:r>
        <w:t xml:space="preserve"> </w:t>
      </w:r>
      <w:proofErr w:type="spellStart"/>
      <w:r>
        <w:t>Akainu</w:t>
      </w:r>
      <w:proofErr w:type="spellEnd"/>
      <w:r>
        <w:t xml:space="preserve"> faces Ace, a </w:t>
      </w:r>
      <w:proofErr w:type="gramStart"/>
      <w:r>
        <w:t>fast</w:t>
      </w:r>
      <w:r w:rsidR="009F381D">
        <w:t xml:space="preserve"> </w:t>
      </w:r>
      <w:r>
        <w:t>moving</w:t>
      </w:r>
      <w:proofErr w:type="gramEnd"/>
      <w:r>
        <w:t xml:space="preserve"> opponent who can fly, shoot fire, and generate tornado</w:t>
      </w:r>
      <w:r w:rsidR="009F381D">
        <w:t xml:space="preserve"> </w:t>
      </w:r>
      <w:r>
        <w:t>like effects.</w:t>
      </w:r>
    </w:p>
    <w:p w14:paraId="0BA7441B" w14:textId="77777777" w:rsidR="001C4B26" w:rsidRDefault="001C4B26" w:rsidP="00C62319">
      <w:pPr>
        <w:spacing w:before="100" w:beforeAutospacing="1" w:after="100" w:afterAutospacing="1" w:line="360" w:lineRule="auto"/>
        <w:ind w:left="360"/>
      </w:pPr>
      <w:r w:rsidRPr="009F381D">
        <w:rPr>
          <w:rStyle w:val="Strong"/>
          <w:b w:val="0"/>
          <w:bCs w:val="0"/>
        </w:rPr>
        <w:t>Level 3</w:t>
      </w:r>
      <w:r>
        <w:rPr>
          <w:rStyle w:val="Strong"/>
        </w:rPr>
        <w:t>:</w:t>
      </w:r>
      <w:r>
        <w:t xml:space="preserve"> You meet Luffy online. Though both are equally matched, subtle differences—</w:t>
      </w:r>
      <w:proofErr w:type="spellStart"/>
      <w:r>
        <w:t>Akainu’s</w:t>
      </w:r>
      <w:proofErr w:type="spellEnd"/>
      <w:r>
        <w:t xml:space="preserve"> raw strength versus Luffy’s agility—determine the flow of battle.</w:t>
      </w:r>
    </w:p>
    <w:p w14:paraId="2AEC6A38" w14:textId="399F4E84" w:rsidR="001C4B26" w:rsidRDefault="001C4B26" w:rsidP="00C62319">
      <w:pPr>
        <w:pStyle w:val="NormalWeb"/>
        <w:spacing w:line="360" w:lineRule="auto"/>
        <w:ind w:left="360"/>
      </w:pPr>
      <w:r>
        <w:rPr>
          <w:rStyle w:val="Strong"/>
        </w:rPr>
        <w:t>General Rule:</w:t>
      </w:r>
    </w:p>
    <w:p w14:paraId="4AB3B8D7" w14:textId="77777777" w:rsidR="001C4B26" w:rsidRDefault="001C4B26" w:rsidP="00C62319">
      <w:pPr>
        <w:spacing w:before="100" w:beforeAutospacing="1" w:after="100" w:afterAutospacing="1" w:line="360" w:lineRule="auto"/>
        <w:ind w:left="360"/>
      </w:pPr>
      <w:r>
        <w:t>If a player dies during a level, they respawn on that same level. However, dying on Level 3 results in a loss.</w:t>
      </w:r>
    </w:p>
    <w:p w14:paraId="35073607" w14:textId="4FDFDB79" w:rsidR="00E76456" w:rsidRDefault="00E76456" w:rsidP="00C62319">
      <w:pPr>
        <w:spacing w:line="360" w:lineRule="auto"/>
        <w:jc w:val="center"/>
      </w:pPr>
    </w:p>
    <w:p w14:paraId="1125A71E" w14:textId="77777777" w:rsidR="00E76456" w:rsidRDefault="00E76456" w:rsidP="00C62319">
      <w:pPr>
        <w:spacing w:line="360" w:lineRule="auto"/>
      </w:pPr>
    </w:p>
    <w:p w14:paraId="43DF413C" w14:textId="77777777" w:rsidR="00E76456" w:rsidRDefault="00E76456" w:rsidP="00C62319">
      <w:pPr>
        <w:pStyle w:val="SectionTitle"/>
        <w:spacing w:line="360" w:lineRule="auto"/>
        <w:outlineLvl w:val="0"/>
      </w:pPr>
      <w:bookmarkStart w:id="4" w:name="_Toc192458504"/>
      <w:r w:rsidRPr="00E76456">
        <w:t>Gameplay Mechanics</w:t>
      </w:r>
      <w:bookmarkEnd w:id="4"/>
    </w:p>
    <w:p w14:paraId="4B4226D8" w14:textId="77777777" w:rsidR="00E76456" w:rsidRPr="00E76456" w:rsidRDefault="00E76456" w:rsidP="00C62319">
      <w:pPr>
        <w:pStyle w:val="Heading2"/>
        <w:spacing w:line="360" w:lineRule="auto"/>
        <w:rPr>
          <w:sz w:val="22"/>
          <w:szCs w:val="22"/>
        </w:rPr>
      </w:pPr>
      <w:bookmarkStart w:id="5" w:name="_Toc192458505"/>
      <w:r w:rsidRPr="00E76456">
        <w:rPr>
          <w:sz w:val="22"/>
          <w:szCs w:val="22"/>
        </w:rPr>
        <w:t>Core Gameplay</w:t>
      </w:r>
      <w:bookmarkEnd w:id="5"/>
    </w:p>
    <w:p w14:paraId="16BC35BD" w14:textId="00C7137D" w:rsidR="009F381D" w:rsidRPr="009F381D" w:rsidRDefault="009F381D" w:rsidP="00C62319">
      <w:pPr>
        <w:spacing w:line="360" w:lineRule="auto"/>
        <w:ind w:left="360"/>
      </w:pPr>
      <w:r w:rsidRPr="009F381D">
        <w:rPr>
          <w:rStyle w:val="Strong"/>
          <w:b w:val="0"/>
          <w:bCs w:val="0"/>
        </w:rPr>
        <w:t>Tutorial Phase:</w:t>
      </w:r>
      <w:r w:rsidRPr="009F381D">
        <w:t xml:space="preserve"> Learn basic moves (movement, jumping, attacking) in a dedicated area. </w:t>
      </w:r>
    </w:p>
    <w:p w14:paraId="4D665406" w14:textId="058EBF51" w:rsidR="009F381D" w:rsidRPr="009F381D" w:rsidRDefault="009F381D" w:rsidP="00C62319">
      <w:pPr>
        <w:spacing w:line="360" w:lineRule="auto"/>
        <w:ind w:left="360"/>
      </w:pPr>
      <w:r w:rsidRPr="009F381D">
        <w:rPr>
          <w:rStyle w:val="Strong"/>
          <w:b w:val="0"/>
          <w:bCs w:val="0"/>
        </w:rPr>
        <w:t>Combat Encounters:</w:t>
      </w:r>
      <w:r w:rsidRPr="009F381D">
        <w:t xml:space="preserve"> Face waves of enemies that gradually increase in difficulty. </w:t>
      </w:r>
    </w:p>
    <w:p w14:paraId="69B24524" w14:textId="7D3766BF" w:rsidR="009F381D" w:rsidRPr="009F381D" w:rsidRDefault="009F381D" w:rsidP="00C62319">
      <w:pPr>
        <w:spacing w:line="360" w:lineRule="auto"/>
        <w:ind w:left="360"/>
      </w:pPr>
      <w:r w:rsidRPr="009F381D">
        <w:rPr>
          <w:rStyle w:val="Strong"/>
          <w:b w:val="0"/>
          <w:bCs w:val="0"/>
        </w:rPr>
        <w:t>Boss Battles:</w:t>
      </w:r>
      <w:r w:rsidRPr="009F381D">
        <w:t xml:space="preserve"> Encounter challenging bosses whose special moves require strategic counters. </w:t>
      </w:r>
    </w:p>
    <w:p w14:paraId="3C7CE1B0" w14:textId="0C36A9A1" w:rsidR="008E4A37" w:rsidRPr="009F381D" w:rsidRDefault="009F381D" w:rsidP="007016A0">
      <w:pPr>
        <w:rPr>
          <w:i/>
          <w:iCs/>
        </w:rPr>
      </w:pPr>
      <w:r w:rsidRPr="009F381D">
        <w:rPr>
          <w:rStyle w:val="Strong"/>
          <w:b w:val="0"/>
          <w:bCs w:val="0"/>
          <w:i/>
          <w:iCs/>
        </w:rPr>
        <w:lastRenderedPageBreak/>
        <w:t>Online Duel:</w:t>
      </w:r>
      <w:r w:rsidRPr="009F381D">
        <w:rPr>
          <w:i/>
          <w:iCs/>
        </w:rPr>
        <w:t xml:space="preserve"> After completing Levels 1 and 2, face an online opponent in Level 3.</w:t>
      </w:r>
    </w:p>
    <w:p w14:paraId="59D6444B" w14:textId="77777777" w:rsidR="008E4A37" w:rsidRDefault="008E4A37" w:rsidP="00C62319">
      <w:pPr>
        <w:pStyle w:val="Heading3"/>
        <w:spacing w:line="360" w:lineRule="auto"/>
      </w:pPr>
    </w:p>
    <w:p w14:paraId="03C0AB83" w14:textId="1DEAF56E" w:rsidR="008E4A37" w:rsidRDefault="00E76456" w:rsidP="00C62319">
      <w:pPr>
        <w:pStyle w:val="Heading2"/>
        <w:rPr>
          <w:sz w:val="27"/>
          <w:szCs w:val="27"/>
        </w:rPr>
      </w:pPr>
      <w:r w:rsidRPr="00FD478C">
        <w:t xml:space="preserve"> </w:t>
      </w:r>
      <w:bookmarkStart w:id="6" w:name="_Toc192458506"/>
      <w:r w:rsidR="008E4A37">
        <w:t>Player Actions</w:t>
      </w:r>
      <w:bookmarkEnd w:id="6"/>
    </w:p>
    <w:p w14:paraId="1180750B" w14:textId="77777777" w:rsidR="008E4A37" w:rsidRDefault="008E4A37" w:rsidP="00C62319">
      <w:pPr>
        <w:spacing w:before="100" w:beforeAutospacing="1" w:after="100" w:afterAutospacing="1" w:line="360" w:lineRule="auto"/>
        <w:ind w:left="360"/>
      </w:pPr>
      <w:r>
        <w:rPr>
          <w:rStyle w:val="Strong"/>
        </w:rPr>
        <w:t>Movement:</w:t>
      </w:r>
      <w:r>
        <w:br/>
        <w:t>Walk forward, backward, and jump to navigate through levels.</w:t>
      </w:r>
    </w:p>
    <w:p w14:paraId="0816E02C" w14:textId="77777777" w:rsidR="008E4A37" w:rsidRDefault="008E4A37" w:rsidP="00C62319">
      <w:pPr>
        <w:spacing w:before="100" w:beforeAutospacing="1" w:after="100" w:afterAutospacing="1" w:line="360" w:lineRule="auto"/>
        <w:ind w:left="360"/>
      </w:pPr>
      <w:r>
        <w:rPr>
          <w:rStyle w:val="Strong"/>
        </w:rPr>
        <w:t>Combat Actions:</w:t>
      </w:r>
      <w:r>
        <w:br/>
        <w:t>Execute basic attacks, special moves, and counter moves based on timing and combos.</w:t>
      </w:r>
    </w:p>
    <w:p w14:paraId="70A29BCC" w14:textId="5C22D836" w:rsidR="008E4A37" w:rsidRDefault="008E4A37" w:rsidP="00C62319">
      <w:pPr>
        <w:spacing w:before="100" w:beforeAutospacing="1" w:after="100" w:afterAutospacing="1" w:line="360" w:lineRule="auto"/>
        <w:ind w:left="360"/>
      </w:pPr>
      <w:r>
        <w:rPr>
          <w:rStyle w:val="Strong"/>
        </w:rPr>
        <w:t>Advanced Maneuvers:</w:t>
      </w:r>
      <w:r>
        <w:br/>
        <w:t xml:space="preserve">Utilize character-specific mechanics such as Luffy’s </w:t>
      </w:r>
      <w:proofErr w:type="spellStart"/>
      <w:r>
        <w:t>Gomu</w:t>
      </w:r>
      <w:proofErr w:type="spellEnd"/>
      <w:r>
        <w:t xml:space="preserve"> Grab to manipulate the environment or reposition during combat.</w:t>
      </w:r>
    </w:p>
    <w:p w14:paraId="293FDA92" w14:textId="48B7C3A1" w:rsidR="008E4A37" w:rsidRDefault="008E4A37" w:rsidP="00C62319">
      <w:pPr>
        <w:spacing w:before="100" w:beforeAutospacing="1" w:after="100" w:afterAutospacing="1" w:line="360" w:lineRule="auto"/>
        <w:ind w:left="360"/>
      </w:pPr>
      <w:r>
        <w:rPr>
          <w:rStyle w:val="Strong"/>
        </w:rPr>
        <w:t>Power-Ups:</w:t>
      </w:r>
      <w:r>
        <w:br/>
        <w:t>Activate temporary energy boosts to enhance combat performance.</w:t>
      </w:r>
    </w:p>
    <w:p w14:paraId="2B377886" w14:textId="6F0986D0" w:rsidR="009F381D" w:rsidRDefault="008E4A37" w:rsidP="00C62319">
      <w:pPr>
        <w:spacing w:before="100" w:beforeAutospacing="1" w:after="100" w:afterAutospacing="1" w:line="360" w:lineRule="auto"/>
        <w:ind w:left="360"/>
      </w:pPr>
      <w:r>
        <w:rPr>
          <w:rStyle w:val="Strong"/>
        </w:rPr>
        <w:t>Interaction:</w:t>
      </w:r>
      <w:r>
        <w:br/>
        <w:t>Grab environmental objects or enemies, integrating environmental strategy into combat</w:t>
      </w:r>
    </w:p>
    <w:p w14:paraId="2B381792" w14:textId="77777777" w:rsidR="009F381D" w:rsidRDefault="009F381D" w:rsidP="00C62319">
      <w:pPr>
        <w:pStyle w:val="Heading3"/>
        <w:spacing w:line="360" w:lineRule="auto"/>
      </w:pPr>
    </w:p>
    <w:p w14:paraId="4BDC0A43" w14:textId="4A9AAEFE" w:rsidR="008E4A37" w:rsidRDefault="008E4A37" w:rsidP="00C62319">
      <w:pPr>
        <w:pStyle w:val="Heading2"/>
      </w:pPr>
      <w:bookmarkStart w:id="7" w:name="_Toc192458507"/>
      <w:r>
        <w:t>Character Mechanics</w:t>
      </w:r>
      <w:bookmarkEnd w:id="7"/>
    </w:p>
    <w:p w14:paraId="083CFB72" w14:textId="77777777" w:rsidR="00C62319" w:rsidRPr="00C62319" w:rsidRDefault="00C62319" w:rsidP="00C62319"/>
    <w:p w14:paraId="5382850E" w14:textId="77777777" w:rsidR="008E4A37" w:rsidRDefault="008E4A37" w:rsidP="00C62319">
      <w:pPr>
        <w:pStyle w:val="Heading4"/>
        <w:spacing w:line="360" w:lineRule="auto"/>
        <w:ind w:left="360"/>
      </w:pPr>
      <w:proofErr w:type="spellStart"/>
      <w:r>
        <w:rPr>
          <w:rStyle w:val="Strong"/>
          <w:b/>
          <w:bCs/>
        </w:rPr>
        <w:t>Akainu</w:t>
      </w:r>
      <w:proofErr w:type="spellEnd"/>
      <w:r>
        <w:rPr>
          <w:rStyle w:val="Strong"/>
          <w:b/>
          <w:bCs/>
        </w:rPr>
        <w:t xml:space="preserve"> (Marine Side)</w:t>
      </w:r>
    </w:p>
    <w:p w14:paraId="51374652" w14:textId="77777777" w:rsidR="008E4A37" w:rsidRDefault="008E4A37" w:rsidP="00C62319">
      <w:pPr>
        <w:spacing w:before="100" w:beforeAutospacing="1" w:after="100" w:afterAutospacing="1" w:line="360" w:lineRule="auto"/>
        <w:ind w:left="360"/>
      </w:pPr>
      <w:r>
        <w:rPr>
          <w:rStyle w:val="Strong"/>
        </w:rPr>
        <w:t>Basic Attack:</w:t>
      </w:r>
      <w:r>
        <w:br/>
      </w:r>
      <w:r w:rsidRPr="008E4A37">
        <w:rPr>
          <w:rStyle w:val="Strong"/>
          <w:b w:val="0"/>
          <w:bCs w:val="0"/>
        </w:rPr>
        <w:t>Lava Fist</w:t>
      </w:r>
      <w:r>
        <w:t xml:space="preserve"> – A strong, direct punch infused with magma.</w:t>
      </w:r>
    </w:p>
    <w:p w14:paraId="5091A8A1" w14:textId="77777777" w:rsidR="008E4A37" w:rsidRDefault="008E4A37" w:rsidP="00C62319">
      <w:pPr>
        <w:spacing w:before="100" w:beforeAutospacing="1" w:after="100" w:afterAutospacing="1" w:line="360" w:lineRule="auto"/>
        <w:ind w:left="360"/>
      </w:pPr>
      <w:r>
        <w:rPr>
          <w:rStyle w:val="Strong"/>
        </w:rPr>
        <w:t>Special Move:</w:t>
      </w:r>
      <w:r>
        <w:br/>
      </w:r>
      <w:r w:rsidRPr="008E4A37">
        <w:rPr>
          <w:rStyle w:val="Strong"/>
          <w:b w:val="0"/>
          <w:bCs w:val="0"/>
        </w:rPr>
        <w:t>Magma Explosion</w:t>
      </w:r>
      <w:r>
        <w:t xml:space="preserve"> – A charged attack that releases a burst of lava over a small area, dealing heavy damage.</w:t>
      </w:r>
    </w:p>
    <w:p w14:paraId="7EFF1774" w14:textId="6066237C" w:rsidR="008E4A37" w:rsidRDefault="008E4A37" w:rsidP="00C62319">
      <w:pPr>
        <w:spacing w:before="100" w:beforeAutospacing="1" w:after="100" w:afterAutospacing="1" w:line="360" w:lineRule="auto"/>
        <w:ind w:left="360"/>
      </w:pPr>
      <w:r>
        <w:rPr>
          <w:rStyle w:val="Strong"/>
        </w:rPr>
        <w:t>Counter Move:</w:t>
      </w:r>
      <w:r>
        <w:br/>
      </w:r>
      <w:r w:rsidRPr="008E4A37">
        <w:rPr>
          <w:rStyle w:val="Strong"/>
          <w:b w:val="0"/>
          <w:bCs w:val="0"/>
        </w:rPr>
        <w:t xml:space="preserve">Armament </w:t>
      </w:r>
      <w:proofErr w:type="spellStart"/>
      <w:r w:rsidRPr="008E4A37">
        <w:rPr>
          <w:rStyle w:val="Strong"/>
          <w:b w:val="0"/>
          <w:bCs w:val="0"/>
        </w:rPr>
        <w:t>haki</w:t>
      </w:r>
      <w:proofErr w:type="spellEnd"/>
      <w:r>
        <w:t xml:space="preserve"> – A defensive stance that minimizes the damage from incoming special moves.</w:t>
      </w:r>
    </w:p>
    <w:p w14:paraId="1B33BDB8" w14:textId="77777777" w:rsidR="008E4A37" w:rsidRDefault="008E4A37" w:rsidP="00C62319">
      <w:pPr>
        <w:spacing w:before="100" w:beforeAutospacing="1" w:after="100" w:afterAutospacing="1" w:line="360" w:lineRule="auto"/>
        <w:ind w:left="360"/>
      </w:pPr>
      <w:r>
        <w:rPr>
          <w:rStyle w:val="Strong"/>
        </w:rPr>
        <w:lastRenderedPageBreak/>
        <w:t>Additional Mechanic:</w:t>
      </w:r>
      <w:r>
        <w:br/>
      </w:r>
      <w:r w:rsidRPr="008E4A37">
        <w:rPr>
          <w:rStyle w:val="Strong"/>
          <w:b w:val="0"/>
          <w:bCs w:val="0"/>
        </w:rPr>
        <w:t>Ground Melt</w:t>
      </w:r>
      <w:r>
        <w:t xml:space="preserve"> – His attacks briefly alter the terrain by creating hot zones that slow down opponents.</w:t>
      </w:r>
    </w:p>
    <w:p w14:paraId="2B0209FF" w14:textId="27523213" w:rsidR="008E4A37" w:rsidRDefault="008E4A37" w:rsidP="00C62319">
      <w:pPr>
        <w:spacing w:before="100" w:beforeAutospacing="1" w:after="100" w:afterAutospacing="1" w:line="360" w:lineRule="auto"/>
        <w:ind w:left="360"/>
      </w:pPr>
      <w:r>
        <w:rPr>
          <w:rStyle w:val="Strong"/>
        </w:rPr>
        <w:t>Energy Boost:</w:t>
      </w:r>
      <w:r>
        <w:br/>
      </w:r>
      <w:r>
        <w:rPr>
          <w:rStyle w:val="Strong"/>
          <w:b w:val="0"/>
          <w:bCs w:val="0"/>
        </w:rPr>
        <w:t>Magma comet</w:t>
      </w:r>
      <w:r>
        <w:t xml:space="preserve"> – </w:t>
      </w:r>
      <w:r>
        <w:t xml:space="preserve">throws a few huge comets </w:t>
      </w:r>
      <w:r w:rsidR="00F05491">
        <w:t>on opponent</w:t>
      </w:r>
      <w:r>
        <w:t>.</w:t>
      </w:r>
    </w:p>
    <w:p w14:paraId="0846406D" w14:textId="6D6E4FBC" w:rsidR="008E4A37" w:rsidRDefault="008E4A37" w:rsidP="00C62319">
      <w:pPr>
        <w:spacing w:before="100" w:beforeAutospacing="1" w:after="100" w:afterAutospacing="1" w:line="360" w:lineRule="auto"/>
        <w:ind w:left="360"/>
      </w:pPr>
      <w:r>
        <w:rPr>
          <w:rStyle w:val="Strong"/>
        </w:rPr>
        <w:t>Idle Behavior:</w:t>
      </w:r>
      <w:r>
        <w:br/>
        <w:t>When inactive, he exclaims “Justice burns eternal!”.</w:t>
      </w:r>
    </w:p>
    <w:p w14:paraId="0A223F56" w14:textId="66919BB0" w:rsidR="008E4A37" w:rsidRDefault="008E4A37" w:rsidP="00C62319">
      <w:pPr>
        <w:spacing w:line="360" w:lineRule="auto"/>
        <w:ind w:left="360"/>
      </w:pPr>
    </w:p>
    <w:p w14:paraId="5EE48063" w14:textId="77777777" w:rsidR="008E4A37" w:rsidRDefault="008E4A37" w:rsidP="00C62319">
      <w:pPr>
        <w:pStyle w:val="Heading4"/>
        <w:spacing w:line="360" w:lineRule="auto"/>
        <w:ind w:left="360"/>
      </w:pPr>
      <w:r>
        <w:rPr>
          <w:rStyle w:val="Strong"/>
          <w:b/>
          <w:bCs/>
        </w:rPr>
        <w:t>Luffy (Pirate Side)</w:t>
      </w:r>
    </w:p>
    <w:p w14:paraId="7F1E2E01" w14:textId="77777777" w:rsidR="008E4A37" w:rsidRDefault="008E4A37" w:rsidP="00C62319">
      <w:pPr>
        <w:spacing w:before="100" w:beforeAutospacing="1" w:after="100" w:afterAutospacing="1" w:line="360" w:lineRule="auto"/>
        <w:ind w:left="360"/>
      </w:pPr>
      <w:r>
        <w:rPr>
          <w:rStyle w:val="Strong"/>
        </w:rPr>
        <w:t>Basic Attack:</w:t>
      </w:r>
      <w:r>
        <w:br/>
      </w:r>
      <w:r w:rsidRPr="008E4A37">
        <w:rPr>
          <w:rStyle w:val="Strong"/>
          <w:b w:val="0"/>
          <w:bCs w:val="0"/>
        </w:rPr>
        <w:t>Gum-Gum Punch</w:t>
      </w:r>
      <w:r>
        <w:t xml:space="preserve"> – A stretchy, powerful punch that can hit from a distance.</w:t>
      </w:r>
    </w:p>
    <w:p w14:paraId="43D7C69D" w14:textId="77777777" w:rsidR="008E4A37" w:rsidRDefault="008E4A37" w:rsidP="00C62319">
      <w:pPr>
        <w:spacing w:before="100" w:beforeAutospacing="1" w:after="100" w:afterAutospacing="1" w:line="360" w:lineRule="auto"/>
        <w:ind w:left="360"/>
      </w:pPr>
      <w:r>
        <w:rPr>
          <w:rStyle w:val="Strong"/>
        </w:rPr>
        <w:t>Special Move:</w:t>
      </w:r>
      <w:r>
        <w:br/>
      </w:r>
      <w:proofErr w:type="spellStart"/>
      <w:r w:rsidRPr="008E4A37">
        <w:rPr>
          <w:rStyle w:val="Strong"/>
          <w:b w:val="0"/>
          <w:bCs w:val="0"/>
        </w:rPr>
        <w:t>Gomu</w:t>
      </w:r>
      <w:proofErr w:type="spellEnd"/>
      <w:r w:rsidRPr="008E4A37">
        <w:rPr>
          <w:rStyle w:val="Strong"/>
          <w:b w:val="0"/>
          <w:bCs w:val="0"/>
        </w:rPr>
        <w:t xml:space="preserve"> </w:t>
      </w:r>
      <w:proofErr w:type="spellStart"/>
      <w:r w:rsidRPr="008E4A37">
        <w:rPr>
          <w:rStyle w:val="Strong"/>
          <w:b w:val="0"/>
          <w:bCs w:val="0"/>
        </w:rPr>
        <w:t>Gomu</w:t>
      </w:r>
      <w:proofErr w:type="spellEnd"/>
      <w:r w:rsidRPr="008E4A37">
        <w:rPr>
          <w:rStyle w:val="Strong"/>
          <w:b w:val="0"/>
          <w:bCs w:val="0"/>
        </w:rPr>
        <w:t xml:space="preserve"> no Pistol</w:t>
      </w:r>
      <w:r>
        <w:t xml:space="preserve"> – After multiple button presses, he unleashes a long-range, high-impact punch.</w:t>
      </w:r>
    </w:p>
    <w:p w14:paraId="47EB3E3D" w14:textId="16AF6EBC" w:rsidR="008E4A37" w:rsidRDefault="008E4A37" w:rsidP="00C62319">
      <w:pPr>
        <w:spacing w:before="100" w:beforeAutospacing="1" w:after="100" w:afterAutospacing="1" w:line="360" w:lineRule="auto"/>
        <w:ind w:left="360"/>
      </w:pPr>
      <w:r>
        <w:rPr>
          <w:rStyle w:val="Strong"/>
        </w:rPr>
        <w:t>Counter Move:</w:t>
      </w:r>
      <w:r>
        <w:br/>
      </w:r>
      <w:r w:rsidR="00A51DDC" w:rsidRPr="008E4A37">
        <w:rPr>
          <w:rStyle w:val="Strong"/>
          <w:b w:val="0"/>
          <w:bCs w:val="0"/>
        </w:rPr>
        <w:t xml:space="preserve">Armament </w:t>
      </w:r>
      <w:proofErr w:type="spellStart"/>
      <w:r w:rsidR="00A51DDC" w:rsidRPr="008E4A37">
        <w:rPr>
          <w:rStyle w:val="Strong"/>
          <w:b w:val="0"/>
          <w:bCs w:val="0"/>
        </w:rPr>
        <w:t>haki</w:t>
      </w:r>
      <w:proofErr w:type="spellEnd"/>
      <w:r w:rsidR="00A51DDC">
        <w:t xml:space="preserve"> – A defensive stance that minimizes the damage from incoming special moves.</w:t>
      </w:r>
      <w:r w:rsidR="00A51DDC">
        <w:t xml:space="preserve"> </w:t>
      </w:r>
    </w:p>
    <w:p w14:paraId="26BF95C2" w14:textId="77777777" w:rsidR="008E4A37" w:rsidRDefault="008E4A37" w:rsidP="00C62319">
      <w:pPr>
        <w:spacing w:before="100" w:beforeAutospacing="1" w:after="100" w:afterAutospacing="1" w:line="360" w:lineRule="auto"/>
        <w:ind w:left="360"/>
      </w:pPr>
      <w:r>
        <w:rPr>
          <w:rStyle w:val="Strong"/>
        </w:rPr>
        <w:t>Additional Mechanic:</w:t>
      </w:r>
      <w:r>
        <w:br/>
      </w:r>
      <w:proofErr w:type="spellStart"/>
      <w:r w:rsidRPr="008E4A37">
        <w:rPr>
          <w:rStyle w:val="Strong"/>
          <w:b w:val="0"/>
          <w:bCs w:val="0"/>
        </w:rPr>
        <w:t>Gomu</w:t>
      </w:r>
      <w:proofErr w:type="spellEnd"/>
      <w:r w:rsidRPr="008E4A37">
        <w:rPr>
          <w:rStyle w:val="Strong"/>
          <w:b w:val="0"/>
          <w:bCs w:val="0"/>
        </w:rPr>
        <w:t xml:space="preserve"> Grab</w:t>
      </w:r>
      <w:r>
        <w:t xml:space="preserve"> – Can grab enemies or objects; if the grabbed object is immobile, he can launch himself forward using his </w:t>
      </w:r>
      <w:proofErr w:type="spellStart"/>
      <w:r>
        <w:t>Gomu</w:t>
      </w:r>
      <w:proofErr w:type="spellEnd"/>
      <w:r>
        <w:t xml:space="preserve"> Rocket.</w:t>
      </w:r>
    </w:p>
    <w:p w14:paraId="1EE10706" w14:textId="5390CD07" w:rsidR="008E4A37" w:rsidRDefault="008E4A37" w:rsidP="00C62319">
      <w:pPr>
        <w:spacing w:before="100" w:beforeAutospacing="1" w:after="100" w:afterAutospacing="1" w:line="360" w:lineRule="auto"/>
        <w:ind w:left="360"/>
      </w:pPr>
      <w:r>
        <w:rPr>
          <w:rStyle w:val="Strong"/>
        </w:rPr>
        <w:t>Energy Boost:</w:t>
      </w:r>
      <w:r>
        <w:br/>
      </w:r>
      <w:r w:rsidR="00F05491">
        <w:rPr>
          <w:rStyle w:val="Emphasis"/>
        </w:rPr>
        <w:t xml:space="preserve">Gear </w:t>
      </w:r>
      <w:r w:rsidR="00F05491">
        <w:rPr>
          <w:rStyle w:val="Emphasis"/>
        </w:rPr>
        <w:t>3</w:t>
      </w:r>
      <w:r w:rsidR="00F05491">
        <w:rPr>
          <w:rStyle w:val="Emphasis"/>
        </w:rPr>
        <w:t>:</w:t>
      </w:r>
      <w:r w:rsidR="00F05491">
        <w:t xml:space="preserve"> Triggers when HP is low, </w:t>
      </w:r>
      <w:r w:rsidR="00F05491">
        <w:t>making big fist and landing stronger punch</w:t>
      </w:r>
      <w:r w:rsidR="00F05491">
        <w:t>.</w:t>
      </w:r>
    </w:p>
    <w:p w14:paraId="3EB3F792" w14:textId="77777777" w:rsidR="00C62319" w:rsidRDefault="008E4A37" w:rsidP="00C62319">
      <w:pPr>
        <w:spacing w:before="100" w:beforeAutospacing="1" w:after="100" w:afterAutospacing="1" w:line="360" w:lineRule="auto"/>
        <w:ind w:left="360"/>
        <w:rPr>
          <w:noProof/>
        </w:rPr>
      </w:pPr>
      <w:r>
        <w:rPr>
          <w:rStyle w:val="Strong"/>
        </w:rPr>
        <w:t>Idle Behavior:</w:t>
      </w:r>
      <w:r>
        <w:br/>
        <w:t xml:space="preserve">When idle, he shouts “I'm hungry!” after a </w:t>
      </w:r>
      <w:proofErr w:type="spellStart"/>
      <w:r>
        <w:t>shoperiod</w:t>
      </w:r>
      <w:proofErr w:type="spellEnd"/>
      <w:r>
        <w:t xml:space="preserve"> of inactivity.</w:t>
      </w:r>
      <w:r w:rsidR="00C62319" w:rsidRPr="00C62319">
        <w:rPr>
          <w:noProof/>
        </w:rPr>
        <w:t xml:space="preserve"> </w:t>
      </w:r>
    </w:p>
    <w:p w14:paraId="6318012F" w14:textId="40B6C518" w:rsidR="009F381D" w:rsidRDefault="00C62319" w:rsidP="00C62319">
      <w:pPr>
        <w:spacing w:before="100" w:beforeAutospacing="1" w:after="100" w:afterAutospacing="1" w:line="360" w:lineRule="auto"/>
        <w:ind w:left="360"/>
        <w:jc w:val="center"/>
      </w:pPr>
      <w:r>
        <w:rPr>
          <w:noProof/>
        </w:rPr>
        <w:lastRenderedPageBreak/>
        <w:drawing>
          <wp:inline distT="0" distB="0" distL="0" distR="0" wp14:anchorId="14712AAA" wp14:editId="54C3CD38">
            <wp:extent cx="3065702" cy="7529182"/>
            <wp:effectExtent l="0" t="0" r="0" b="2540"/>
            <wp:docPr id="3088826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82676" name="Graphic 308882676"/>
                    <pic:cNvPicPr/>
                  </pic:nvPicPr>
                  <pic:blipFill>
                    <a:blip r:embed="rId11">
                      <a:extLst>
                        <a:ext uri="{96DAC541-7B7A-43D3-8B79-37D633B846F1}">
                          <asvg:svgBlip xmlns:asvg="http://schemas.microsoft.com/office/drawing/2016/SVG/main" r:embed="rId12"/>
                        </a:ext>
                      </a:extLst>
                    </a:blip>
                    <a:stretch>
                      <a:fillRect/>
                    </a:stretch>
                  </pic:blipFill>
                  <pic:spPr>
                    <a:xfrm>
                      <a:off x="0" y="0"/>
                      <a:ext cx="3103478" cy="7621957"/>
                    </a:xfrm>
                    <a:prstGeom prst="rect">
                      <a:avLst/>
                    </a:prstGeom>
                  </pic:spPr>
                </pic:pic>
              </a:graphicData>
            </a:graphic>
          </wp:inline>
        </w:drawing>
      </w:r>
    </w:p>
    <w:p w14:paraId="32129AF1" w14:textId="77777777" w:rsidR="00C62319" w:rsidRDefault="00C62319" w:rsidP="00C62319">
      <w:pPr>
        <w:pStyle w:val="Heading1"/>
      </w:pPr>
    </w:p>
    <w:p w14:paraId="2F729A51" w14:textId="77777777" w:rsidR="00C62319" w:rsidRDefault="00C62319" w:rsidP="00C62319">
      <w:pPr>
        <w:pStyle w:val="Heading1"/>
      </w:pPr>
    </w:p>
    <w:p w14:paraId="67BC00A0" w14:textId="0ECED29D" w:rsidR="576062CF" w:rsidRPr="00C62319" w:rsidRDefault="009F381D" w:rsidP="00C62319">
      <w:pPr>
        <w:pStyle w:val="Heading1"/>
      </w:pPr>
      <w:bookmarkStart w:id="8" w:name="_Toc192458508"/>
      <w:r w:rsidRPr="00C62319">
        <w:lastRenderedPageBreak/>
        <w:t>Level Design</w:t>
      </w:r>
      <w:bookmarkEnd w:id="8"/>
    </w:p>
    <w:p w14:paraId="6061A3F7" w14:textId="77777777" w:rsidR="009F381D" w:rsidRDefault="009F381D" w:rsidP="00C62319">
      <w:pPr>
        <w:pStyle w:val="NormalWeb"/>
        <w:spacing w:line="360" w:lineRule="auto"/>
      </w:pPr>
      <w:r>
        <w:rPr>
          <w:rStyle w:val="Strong"/>
        </w:rPr>
        <w:t>Level 1:</w:t>
      </w:r>
    </w:p>
    <w:p w14:paraId="1CDC13D3" w14:textId="77777777" w:rsidR="009F381D" w:rsidRPr="009F381D" w:rsidRDefault="009F381D" w:rsidP="00C62319">
      <w:pPr>
        <w:spacing w:before="100" w:beforeAutospacing="1" w:after="100" w:afterAutospacing="1" w:line="360" w:lineRule="auto"/>
        <w:ind w:left="360"/>
      </w:pPr>
      <w:r w:rsidRPr="009F381D">
        <w:rPr>
          <w:rStyle w:val="Strong"/>
          <w:b w:val="0"/>
          <w:bCs w:val="0"/>
        </w:rPr>
        <w:t>Environment:</w:t>
      </w:r>
      <w:r w:rsidRPr="009F381D">
        <w:t xml:space="preserve"> A tutorial area with a ground and overhead blocks.</w:t>
      </w:r>
    </w:p>
    <w:p w14:paraId="5DFE5A99" w14:textId="4CC18432" w:rsidR="009F381D" w:rsidRPr="009F381D" w:rsidRDefault="009F381D" w:rsidP="00C62319">
      <w:pPr>
        <w:spacing w:before="100" w:beforeAutospacing="1" w:after="100" w:afterAutospacing="1" w:line="360" w:lineRule="auto"/>
        <w:ind w:left="360"/>
      </w:pPr>
      <w:r w:rsidRPr="009F381D">
        <w:rPr>
          <w:rStyle w:val="Strong"/>
          <w:b w:val="0"/>
          <w:bCs w:val="0"/>
        </w:rPr>
        <w:t>Enemy Placement:</w:t>
      </w:r>
      <w:r w:rsidRPr="009F381D">
        <w:t xml:space="preserve"> Tutorial followed by strategically placed pirates.</w:t>
      </w:r>
    </w:p>
    <w:p w14:paraId="735469D6" w14:textId="44055313" w:rsidR="009F381D" w:rsidRDefault="009F381D" w:rsidP="00C62319">
      <w:pPr>
        <w:spacing w:before="100" w:beforeAutospacing="1" w:after="100" w:afterAutospacing="1" w:line="360" w:lineRule="auto"/>
        <w:ind w:left="360"/>
      </w:pPr>
      <w:r w:rsidRPr="009F381D">
        <w:rPr>
          <w:rStyle w:val="Strong"/>
          <w:b w:val="0"/>
          <w:bCs w:val="0"/>
        </w:rPr>
        <w:t>Key Object:</w:t>
      </w:r>
      <w:r w:rsidRPr="009F381D">
        <w:t xml:space="preserve"> A pillar that can be grabbed to execute the </w:t>
      </w:r>
      <w:proofErr w:type="spellStart"/>
      <w:r w:rsidRPr="009F381D">
        <w:t>Gomu</w:t>
      </w:r>
      <w:proofErr w:type="spellEnd"/>
      <w:r w:rsidRPr="009F381D">
        <w:t xml:space="preserve"> Grab move.</w:t>
      </w:r>
    </w:p>
    <w:p w14:paraId="6064B96A" w14:textId="77777777" w:rsidR="009F381D" w:rsidRPr="009F381D" w:rsidRDefault="009F381D" w:rsidP="00C62319">
      <w:pPr>
        <w:spacing w:before="100" w:beforeAutospacing="1" w:after="100" w:afterAutospacing="1" w:line="360" w:lineRule="auto"/>
        <w:ind w:left="360"/>
      </w:pPr>
      <w:r w:rsidRPr="009F381D">
        <w:rPr>
          <w:rStyle w:val="Strong"/>
        </w:rPr>
        <w:t>Boss Encounters:</w:t>
      </w:r>
      <w:r w:rsidRPr="009F381D">
        <w:t xml:space="preserve"> </w:t>
      </w:r>
    </w:p>
    <w:p w14:paraId="132A0D13" w14:textId="77777777" w:rsidR="009F381D" w:rsidRPr="009F381D" w:rsidRDefault="009F381D" w:rsidP="00C62319">
      <w:pPr>
        <w:spacing w:before="100" w:beforeAutospacing="1" w:after="100" w:afterAutospacing="1" w:line="360" w:lineRule="auto"/>
        <w:ind w:firstLine="360"/>
      </w:pPr>
      <w:r w:rsidRPr="009F381D">
        <w:t xml:space="preserve">Pirate side: Boss </w:t>
      </w:r>
      <w:proofErr w:type="spellStart"/>
      <w:r w:rsidRPr="009F381D">
        <w:t>Arlong</w:t>
      </w:r>
      <w:proofErr w:type="spellEnd"/>
      <w:r w:rsidRPr="009F381D">
        <w:t xml:space="preserve"> appears with water</w:t>
      </w:r>
      <w:r>
        <w:t xml:space="preserve"> </w:t>
      </w:r>
      <w:r w:rsidRPr="009F381D">
        <w:t>shooting and freezing special moves.</w:t>
      </w:r>
    </w:p>
    <w:p w14:paraId="4F444527" w14:textId="091DCC4D" w:rsidR="009F381D" w:rsidRPr="009F381D" w:rsidRDefault="009F381D" w:rsidP="00C62319">
      <w:pPr>
        <w:spacing w:before="100" w:beforeAutospacing="1" w:after="100" w:afterAutospacing="1" w:line="360" w:lineRule="auto"/>
        <w:ind w:left="360"/>
      </w:pPr>
      <w:r w:rsidRPr="009F381D">
        <w:t>Marine side: Boss appear with unique mechanics (e.g., dissolving sand and rapid movement).</w:t>
      </w:r>
    </w:p>
    <w:p w14:paraId="2DC7ADD6" w14:textId="77777777" w:rsidR="009F381D" w:rsidRDefault="009F381D" w:rsidP="00C62319">
      <w:pPr>
        <w:spacing w:before="100" w:beforeAutospacing="1" w:after="100" w:afterAutospacing="1" w:line="360" w:lineRule="auto"/>
        <w:ind w:left="360"/>
      </w:pPr>
    </w:p>
    <w:p w14:paraId="211A7158" w14:textId="77777777" w:rsidR="009F381D" w:rsidRDefault="009F381D" w:rsidP="00C62319">
      <w:pPr>
        <w:pStyle w:val="NormalWeb"/>
        <w:spacing w:line="360" w:lineRule="auto"/>
      </w:pPr>
      <w:r>
        <w:rPr>
          <w:rStyle w:val="Strong"/>
        </w:rPr>
        <w:t>Level 2:</w:t>
      </w:r>
    </w:p>
    <w:p w14:paraId="0E7B11CA" w14:textId="77777777" w:rsidR="009F381D" w:rsidRPr="009F381D" w:rsidRDefault="009F381D" w:rsidP="00C62319">
      <w:pPr>
        <w:spacing w:before="100" w:beforeAutospacing="1" w:after="100" w:afterAutospacing="1" w:line="360" w:lineRule="auto"/>
        <w:ind w:left="360"/>
      </w:pPr>
      <w:r w:rsidRPr="009F381D">
        <w:rPr>
          <w:rStyle w:val="Strong"/>
          <w:b w:val="0"/>
          <w:bCs w:val="0"/>
        </w:rPr>
        <w:t>Environment:</w:t>
      </w:r>
      <w:r w:rsidRPr="009F381D">
        <w:t xml:space="preserve"> A new map with increased challenges and dynamic obstacles.</w:t>
      </w:r>
    </w:p>
    <w:p w14:paraId="22663D8A" w14:textId="77777777" w:rsidR="009F381D" w:rsidRPr="009F381D" w:rsidRDefault="009F381D" w:rsidP="00C62319">
      <w:pPr>
        <w:spacing w:before="100" w:beforeAutospacing="1" w:after="100" w:afterAutospacing="1" w:line="360" w:lineRule="auto"/>
        <w:ind w:left="360"/>
      </w:pPr>
      <w:r w:rsidRPr="009F381D">
        <w:rPr>
          <w:rStyle w:val="Strong"/>
        </w:rPr>
        <w:t>Boss Encounters:</w:t>
      </w:r>
      <w:r w:rsidRPr="009F381D">
        <w:t xml:space="preserve"> </w:t>
      </w:r>
    </w:p>
    <w:p w14:paraId="475391BA" w14:textId="2C541AD9" w:rsidR="009F381D" w:rsidRPr="009F381D" w:rsidRDefault="009F381D" w:rsidP="00C62319">
      <w:pPr>
        <w:spacing w:before="100" w:beforeAutospacing="1" w:after="100" w:afterAutospacing="1" w:line="360" w:lineRule="auto"/>
        <w:ind w:firstLine="360"/>
      </w:pPr>
      <w:r w:rsidRPr="009F381D">
        <w:t xml:space="preserve">Pirate side: Boss </w:t>
      </w:r>
      <w:r w:rsidR="00F05491">
        <w:t>Kuma</w:t>
      </w:r>
      <w:r w:rsidRPr="009F381D">
        <w:t xml:space="preserve"> appears with </w:t>
      </w:r>
      <w:r w:rsidR="00F05491">
        <w:t xml:space="preserve">laser </w:t>
      </w:r>
      <w:r w:rsidRPr="009F381D">
        <w:t xml:space="preserve">shooting and </w:t>
      </w:r>
      <w:r w:rsidR="00F05491">
        <w:t>explosions as</w:t>
      </w:r>
      <w:r w:rsidRPr="009F381D">
        <w:t xml:space="preserve"> special moves.</w:t>
      </w:r>
    </w:p>
    <w:p w14:paraId="6C0A680E" w14:textId="64917F01" w:rsidR="009F381D" w:rsidRPr="009F381D" w:rsidRDefault="009F381D" w:rsidP="00C62319">
      <w:pPr>
        <w:spacing w:before="100" w:beforeAutospacing="1" w:after="100" w:afterAutospacing="1" w:line="360" w:lineRule="auto"/>
        <w:ind w:left="360"/>
      </w:pPr>
      <w:r w:rsidRPr="009F381D">
        <w:t xml:space="preserve">Marine side: Boss Ace appear with unique mechanics </w:t>
      </w:r>
      <w:r w:rsidR="00F05491">
        <w:t>like flying, fire shooting and tornado</w:t>
      </w:r>
      <w:r w:rsidRPr="009F381D">
        <w:t>.</w:t>
      </w:r>
    </w:p>
    <w:p w14:paraId="6646D8F8" w14:textId="77777777" w:rsidR="009F381D" w:rsidRDefault="009F381D" w:rsidP="00C62319">
      <w:pPr>
        <w:pStyle w:val="NormalWeb"/>
        <w:spacing w:line="360" w:lineRule="auto"/>
      </w:pPr>
      <w:r>
        <w:rPr>
          <w:rStyle w:val="Strong"/>
        </w:rPr>
        <w:t>Level 3:</w:t>
      </w:r>
    </w:p>
    <w:p w14:paraId="46FE93E9" w14:textId="77777777" w:rsidR="009F381D" w:rsidRDefault="009F381D" w:rsidP="00C62319">
      <w:pPr>
        <w:spacing w:before="100" w:beforeAutospacing="1" w:after="100" w:afterAutospacing="1" w:line="360" w:lineRule="auto"/>
        <w:ind w:left="360"/>
      </w:pPr>
      <w:r>
        <w:rPr>
          <w:rStyle w:val="Strong"/>
        </w:rPr>
        <w:t>Online Arena:</w:t>
      </w:r>
      <w:r>
        <w:t xml:space="preserve"> A final battle area designed for real-time multiplayer duels.</w:t>
      </w:r>
    </w:p>
    <w:p w14:paraId="58DD124B" w14:textId="47609392" w:rsidR="576062CF" w:rsidRDefault="009F381D" w:rsidP="00C62319">
      <w:pPr>
        <w:spacing w:before="100" w:beforeAutospacing="1" w:after="100" w:afterAutospacing="1" w:line="360" w:lineRule="auto"/>
        <w:ind w:left="360"/>
      </w:pPr>
      <w:r>
        <w:rPr>
          <w:rStyle w:val="Strong"/>
        </w:rPr>
        <w:t>Rule:</w:t>
      </w:r>
      <w:r>
        <w:t xml:space="preserve"> Death in this level results in an immediate loss.</w:t>
      </w:r>
    </w:p>
    <w:p w14:paraId="252C8A9B" w14:textId="77777777" w:rsidR="00F05491" w:rsidRDefault="00F05491" w:rsidP="00C62319">
      <w:pPr>
        <w:spacing w:before="100" w:beforeAutospacing="1" w:after="100" w:afterAutospacing="1" w:line="360" w:lineRule="auto"/>
        <w:ind w:left="360"/>
      </w:pPr>
    </w:p>
    <w:p w14:paraId="59620897" w14:textId="221DC9C4" w:rsidR="00F05491" w:rsidRDefault="00F05491" w:rsidP="00C62319">
      <w:pPr>
        <w:pStyle w:val="CaptionCallout"/>
        <w:spacing w:line="360" w:lineRule="auto"/>
        <w:jc w:val="center"/>
        <w:outlineLvl w:val="0"/>
      </w:pPr>
      <w:bookmarkStart w:id="9" w:name="_Toc192458509"/>
      <w:r>
        <w:t>Art, Animation, and Audio</w:t>
      </w:r>
      <w:bookmarkEnd w:id="9"/>
    </w:p>
    <w:p w14:paraId="6C4ABBC6" w14:textId="7EEA74B5" w:rsidR="00F05491" w:rsidRDefault="00F05491" w:rsidP="00C62319">
      <w:pPr>
        <w:pStyle w:val="ListParagraph"/>
        <w:numPr>
          <w:ilvl w:val="0"/>
          <w:numId w:val="22"/>
        </w:numPr>
        <w:spacing w:line="360" w:lineRule="auto"/>
        <w:ind w:left="360"/>
      </w:pPr>
      <w:r>
        <w:lastRenderedPageBreak/>
        <w:t>Visual Style:</w:t>
      </w:r>
    </w:p>
    <w:p w14:paraId="7F83FF77" w14:textId="77777777" w:rsidR="00F05491" w:rsidRDefault="00F05491" w:rsidP="00C62319">
      <w:pPr>
        <w:spacing w:line="360" w:lineRule="auto"/>
        <w:ind w:left="720"/>
      </w:pPr>
      <w:r>
        <w:t>2D pixel art with vibrant, animated characters and detailed environments.</w:t>
      </w:r>
    </w:p>
    <w:p w14:paraId="05EC76B7" w14:textId="77777777" w:rsidR="00F05491" w:rsidRDefault="00F05491" w:rsidP="00C62319">
      <w:pPr>
        <w:spacing w:line="360" w:lineRule="auto"/>
        <w:ind w:left="720"/>
      </w:pPr>
      <w:r>
        <w:t>Use sprite sheets to create smooth animations for all actions (idle, move, attack, special moves).</w:t>
      </w:r>
    </w:p>
    <w:p w14:paraId="4474D7A8" w14:textId="77777777" w:rsidR="00F05491" w:rsidRDefault="00F05491" w:rsidP="00C62319">
      <w:pPr>
        <w:spacing w:line="360" w:lineRule="auto"/>
      </w:pPr>
    </w:p>
    <w:p w14:paraId="04FEE53D" w14:textId="6AE34EA8" w:rsidR="00F05491" w:rsidRDefault="00F05491" w:rsidP="00C62319">
      <w:pPr>
        <w:pStyle w:val="ListParagraph"/>
        <w:numPr>
          <w:ilvl w:val="0"/>
          <w:numId w:val="23"/>
        </w:numPr>
        <w:spacing w:line="360" w:lineRule="auto"/>
        <w:ind w:left="360"/>
      </w:pPr>
      <w:r>
        <w:t>Animation Techniques:</w:t>
      </w:r>
    </w:p>
    <w:p w14:paraId="5D84191A" w14:textId="77777777" w:rsidR="00F05491" w:rsidRDefault="00F05491" w:rsidP="00C62319">
      <w:pPr>
        <w:spacing w:line="360" w:lineRule="auto"/>
        <w:ind w:left="720"/>
      </w:pPr>
      <w:r>
        <w:t xml:space="preserve">Implement animations via </w:t>
      </w:r>
      <w:proofErr w:type="spellStart"/>
      <w:r>
        <w:t>libGDX’s</w:t>
      </w:r>
      <w:proofErr w:type="spellEnd"/>
      <w:r>
        <w:t xml:space="preserve"> Animation class.</w:t>
      </w:r>
    </w:p>
    <w:p w14:paraId="2FC3F0D5" w14:textId="77777777" w:rsidR="00F05491" w:rsidRDefault="00F05491" w:rsidP="00C62319">
      <w:pPr>
        <w:spacing w:line="360" w:lineRule="auto"/>
        <w:ind w:left="720"/>
      </w:pPr>
      <w:r>
        <w:t>Ensure each action has a dedicated animation sequence synchronized with game logic.</w:t>
      </w:r>
    </w:p>
    <w:p w14:paraId="53483566" w14:textId="77777777" w:rsidR="00F05491" w:rsidRDefault="00F05491" w:rsidP="00C62319">
      <w:pPr>
        <w:spacing w:line="360" w:lineRule="auto"/>
      </w:pPr>
    </w:p>
    <w:p w14:paraId="5892B788" w14:textId="6C46E0AE" w:rsidR="00F05491" w:rsidRDefault="00F05491" w:rsidP="00C62319">
      <w:pPr>
        <w:pStyle w:val="ListParagraph"/>
        <w:numPr>
          <w:ilvl w:val="0"/>
          <w:numId w:val="23"/>
        </w:numPr>
        <w:spacing w:line="360" w:lineRule="auto"/>
        <w:ind w:left="360"/>
      </w:pPr>
      <w:r>
        <w:t>Audio Design:</w:t>
      </w:r>
    </w:p>
    <w:p w14:paraId="0F97C649" w14:textId="77777777" w:rsidR="00F05491" w:rsidRDefault="00F05491" w:rsidP="00C62319">
      <w:pPr>
        <w:spacing w:line="360" w:lineRule="auto"/>
        <w:ind w:left="720"/>
      </w:pPr>
      <w:r>
        <w:t>Music: Background tracks that match the thematic setting of each level.</w:t>
      </w:r>
    </w:p>
    <w:p w14:paraId="701ABA6D" w14:textId="4C9E84E2" w:rsidR="00F05491" w:rsidRPr="00F05491" w:rsidRDefault="00F05491" w:rsidP="00C62319">
      <w:pPr>
        <w:spacing w:line="360" w:lineRule="auto"/>
        <w:ind w:left="720"/>
      </w:pPr>
      <w:r>
        <w:t>Sound Effects: Custom sounds for attacks, special moves, boss abilities, and environmental effects.</w:t>
      </w:r>
    </w:p>
    <w:p w14:paraId="0CB3870F" w14:textId="77777777" w:rsidR="00C62319" w:rsidRDefault="00C62319" w:rsidP="00C62319">
      <w:pPr>
        <w:spacing w:line="360" w:lineRule="auto"/>
      </w:pPr>
    </w:p>
    <w:p w14:paraId="7E7ABCA4" w14:textId="77777777" w:rsidR="00C62319" w:rsidRDefault="00C62319" w:rsidP="00C62319">
      <w:pPr>
        <w:spacing w:line="360" w:lineRule="auto"/>
      </w:pPr>
    </w:p>
    <w:p w14:paraId="5385F6D5" w14:textId="77777777" w:rsidR="00C62319" w:rsidRDefault="00C62319" w:rsidP="00C62319">
      <w:pPr>
        <w:pStyle w:val="CaptionCallout"/>
        <w:spacing w:line="360" w:lineRule="auto"/>
        <w:jc w:val="center"/>
        <w:outlineLvl w:val="0"/>
      </w:pPr>
      <w:bookmarkStart w:id="10" w:name="_Toc192458510"/>
      <w:r>
        <w:t>Technical Architecture and Tools</w:t>
      </w:r>
      <w:bookmarkEnd w:id="10"/>
    </w:p>
    <w:p w14:paraId="05534718" w14:textId="77777777" w:rsidR="00C62319" w:rsidRDefault="00C62319" w:rsidP="00C62319">
      <w:pPr>
        <w:pStyle w:val="NormalWeb"/>
        <w:spacing w:line="360" w:lineRule="auto"/>
      </w:pPr>
      <w:r>
        <w:rPr>
          <w:rStyle w:val="Strong"/>
        </w:rPr>
        <w:t>Development Environment:</w:t>
      </w:r>
    </w:p>
    <w:p w14:paraId="66DB27FA" w14:textId="77777777" w:rsidR="00C62319" w:rsidRPr="00C62319" w:rsidRDefault="00C62319" w:rsidP="00C62319">
      <w:pPr>
        <w:spacing w:before="100" w:beforeAutospacing="1" w:after="100" w:afterAutospacing="1" w:line="360" w:lineRule="auto"/>
        <w:ind w:left="360"/>
      </w:pPr>
      <w:r w:rsidRPr="00C62319">
        <w:rPr>
          <w:rStyle w:val="Strong"/>
          <w:b w:val="0"/>
          <w:bCs w:val="0"/>
        </w:rPr>
        <w:t>Language:</w:t>
      </w:r>
      <w:r w:rsidRPr="00C62319">
        <w:t xml:space="preserve"> Java</w:t>
      </w:r>
    </w:p>
    <w:p w14:paraId="00998DDF" w14:textId="77777777" w:rsidR="00C62319" w:rsidRPr="00C62319" w:rsidRDefault="00C62319" w:rsidP="00C62319">
      <w:pPr>
        <w:spacing w:before="100" w:beforeAutospacing="1" w:after="100" w:afterAutospacing="1" w:line="360" w:lineRule="auto"/>
        <w:ind w:left="360"/>
      </w:pPr>
      <w:r w:rsidRPr="00C62319">
        <w:rPr>
          <w:rStyle w:val="Strong"/>
          <w:b w:val="0"/>
          <w:bCs w:val="0"/>
        </w:rPr>
        <w:t>IDE:</w:t>
      </w:r>
      <w:r w:rsidRPr="00C62319">
        <w:t xml:space="preserve"> Eclipse</w:t>
      </w:r>
    </w:p>
    <w:p w14:paraId="1DE454A5" w14:textId="77777777" w:rsidR="00C62319" w:rsidRPr="00C62319" w:rsidRDefault="00C62319" w:rsidP="00C62319">
      <w:pPr>
        <w:spacing w:before="100" w:beforeAutospacing="1" w:after="100" w:afterAutospacing="1" w:line="360" w:lineRule="auto"/>
        <w:ind w:left="360"/>
      </w:pPr>
      <w:r w:rsidRPr="00C62319">
        <w:rPr>
          <w:rStyle w:val="Strong"/>
          <w:b w:val="0"/>
          <w:bCs w:val="0"/>
        </w:rPr>
        <w:t>Build Tools:</w:t>
      </w:r>
      <w:r w:rsidRPr="00C62319">
        <w:t xml:space="preserve"> Maven or Gradle</w:t>
      </w:r>
    </w:p>
    <w:p w14:paraId="5B8FECFF" w14:textId="77777777" w:rsidR="00C62319" w:rsidRDefault="00C62319" w:rsidP="00C62319">
      <w:pPr>
        <w:pStyle w:val="NormalWeb"/>
        <w:spacing w:line="360" w:lineRule="auto"/>
      </w:pPr>
      <w:r>
        <w:rPr>
          <w:rStyle w:val="Strong"/>
        </w:rPr>
        <w:t>Frameworks &amp; Libraries:</w:t>
      </w:r>
    </w:p>
    <w:p w14:paraId="3B83DAAD" w14:textId="77777777" w:rsidR="00C62319" w:rsidRPr="00C62319" w:rsidRDefault="00C62319" w:rsidP="00C62319">
      <w:pPr>
        <w:spacing w:before="100" w:beforeAutospacing="1" w:after="100" w:afterAutospacing="1" w:line="360" w:lineRule="auto"/>
      </w:pPr>
      <w:proofErr w:type="spellStart"/>
      <w:r w:rsidRPr="00C62319">
        <w:rPr>
          <w:rStyle w:val="Strong"/>
          <w:b w:val="0"/>
          <w:bCs w:val="0"/>
        </w:rPr>
        <w:t>libGDX</w:t>
      </w:r>
      <w:proofErr w:type="spellEnd"/>
      <w:r w:rsidRPr="00C62319">
        <w:rPr>
          <w:rStyle w:val="Strong"/>
          <w:b w:val="0"/>
          <w:bCs w:val="0"/>
        </w:rPr>
        <w:t>:</w:t>
      </w:r>
      <w:r w:rsidRPr="00C62319">
        <w:t xml:space="preserve"> For game development, rendering, and animation.</w:t>
      </w:r>
    </w:p>
    <w:p w14:paraId="4C68ED86" w14:textId="77777777" w:rsidR="00C62319" w:rsidRPr="00C62319" w:rsidRDefault="00C62319" w:rsidP="00C62319">
      <w:pPr>
        <w:spacing w:before="100" w:beforeAutospacing="1" w:after="100" w:afterAutospacing="1" w:line="360" w:lineRule="auto"/>
      </w:pPr>
      <w:proofErr w:type="spellStart"/>
      <w:r w:rsidRPr="00C62319">
        <w:rPr>
          <w:rStyle w:val="Strong"/>
          <w:b w:val="0"/>
          <w:bCs w:val="0"/>
        </w:rPr>
        <w:t>KryoNet</w:t>
      </w:r>
      <w:proofErr w:type="spellEnd"/>
      <w:r w:rsidRPr="00C62319">
        <w:rPr>
          <w:rStyle w:val="Strong"/>
          <w:b w:val="0"/>
          <w:bCs w:val="0"/>
        </w:rPr>
        <w:t>:</w:t>
      </w:r>
      <w:r w:rsidRPr="00C62319">
        <w:t xml:space="preserve"> For multiplayer networking.</w:t>
      </w:r>
    </w:p>
    <w:p w14:paraId="706CFCE0" w14:textId="77777777" w:rsidR="00C62319" w:rsidRPr="00C62319" w:rsidRDefault="00C62319" w:rsidP="00C62319">
      <w:pPr>
        <w:spacing w:before="100" w:beforeAutospacing="1" w:after="100" w:afterAutospacing="1" w:line="360" w:lineRule="auto"/>
      </w:pPr>
      <w:r w:rsidRPr="00C62319">
        <w:rPr>
          <w:rStyle w:val="Strong"/>
          <w:b w:val="0"/>
          <w:bCs w:val="0"/>
        </w:rPr>
        <w:t>JUnit:</w:t>
      </w:r>
      <w:r w:rsidRPr="00C62319">
        <w:t xml:space="preserve"> For test-driven development (TDD).</w:t>
      </w:r>
    </w:p>
    <w:p w14:paraId="202E1D5B" w14:textId="77777777" w:rsidR="00C62319" w:rsidRPr="00C62319" w:rsidRDefault="00C62319" w:rsidP="00C62319">
      <w:pPr>
        <w:pStyle w:val="NormalWeb"/>
        <w:spacing w:line="360" w:lineRule="auto"/>
      </w:pPr>
      <w:r w:rsidRPr="00C62319">
        <w:rPr>
          <w:rStyle w:val="Strong"/>
        </w:rPr>
        <w:t>Data Persistence:</w:t>
      </w:r>
    </w:p>
    <w:p w14:paraId="2428E8D4" w14:textId="77777777" w:rsidR="00C62319" w:rsidRPr="00C62319" w:rsidRDefault="00C62319" w:rsidP="00C62319">
      <w:pPr>
        <w:spacing w:before="100" w:beforeAutospacing="1" w:after="100" w:afterAutospacing="1" w:line="360" w:lineRule="auto"/>
      </w:pPr>
      <w:r w:rsidRPr="00C62319">
        <w:lastRenderedPageBreak/>
        <w:t>Save game progress (e.g., current level, player HP) using lightweight file storage (JSON or similar).</w:t>
      </w:r>
    </w:p>
    <w:p w14:paraId="5078CC67" w14:textId="77777777" w:rsidR="00C62319" w:rsidRPr="00C62319" w:rsidRDefault="00C62319" w:rsidP="00C62319">
      <w:pPr>
        <w:pStyle w:val="NormalWeb"/>
        <w:spacing w:line="360" w:lineRule="auto"/>
      </w:pPr>
      <w:r w:rsidRPr="00C62319">
        <w:rPr>
          <w:rStyle w:val="Strong"/>
        </w:rPr>
        <w:t>Version Control:</w:t>
      </w:r>
    </w:p>
    <w:p w14:paraId="45467EE2" w14:textId="77777777" w:rsidR="00C62319" w:rsidRDefault="00C62319" w:rsidP="00C62319">
      <w:pPr>
        <w:spacing w:before="100" w:beforeAutospacing="1" w:after="100" w:afterAutospacing="1" w:line="360" w:lineRule="auto"/>
      </w:pPr>
      <w:r w:rsidRPr="00C62319">
        <w:t>Use Git for managing code, with a clear branching strategy to support team collaboration</w:t>
      </w:r>
      <w:r>
        <w:t>.</w:t>
      </w:r>
    </w:p>
    <w:p w14:paraId="716551FB" w14:textId="77777777" w:rsidR="00C62319" w:rsidRDefault="00C62319" w:rsidP="00C62319">
      <w:pPr>
        <w:spacing w:line="360" w:lineRule="auto"/>
      </w:pPr>
    </w:p>
    <w:p w14:paraId="63C5D4BE" w14:textId="705E21A5" w:rsidR="007016A0" w:rsidRDefault="00C62319" w:rsidP="001E0A2C">
      <w:pPr>
        <w:pStyle w:val="CaptionCallout"/>
        <w:spacing w:line="360" w:lineRule="auto"/>
        <w:jc w:val="center"/>
        <w:outlineLvl w:val="0"/>
      </w:pPr>
      <w:bookmarkStart w:id="11" w:name="_Toc192458511"/>
      <w:r>
        <w:t>Multiplayer and Online Components</w:t>
      </w:r>
      <w:bookmarkEnd w:id="11"/>
    </w:p>
    <w:p w14:paraId="406F7200" w14:textId="77777777" w:rsidR="007016A0" w:rsidRDefault="007016A0" w:rsidP="007016A0">
      <w:pPr>
        <w:pStyle w:val="NormalWeb"/>
      </w:pPr>
      <w:r>
        <w:rPr>
          <w:rStyle w:val="Strong"/>
        </w:rPr>
        <w:t>Networking Architecture:</w:t>
      </w:r>
    </w:p>
    <w:p w14:paraId="0E755021" w14:textId="77777777" w:rsidR="007016A0" w:rsidRPr="001E0A2C" w:rsidRDefault="007016A0" w:rsidP="007016A0">
      <w:pPr>
        <w:spacing w:before="100" w:beforeAutospacing="1" w:after="100" w:afterAutospacing="1" w:line="360" w:lineRule="auto"/>
        <w:ind w:left="360"/>
      </w:pPr>
      <w:r w:rsidRPr="001E0A2C">
        <w:rPr>
          <w:rStyle w:val="Strong"/>
          <w:b w:val="0"/>
          <w:bCs w:val="0"/>
        </w:rPr>
        <w:t>Server-Client Model:</w:t>
      </w:r>
      <w:r w:rsidRPr="001E0A2C">
        <w:t xml:space="preserve"> </w:t>
      </w:r>
    </w:p>
    <w:p w14:paraId="458FCB91" w14:textId="77777777" w:rsidR="007016A0" w:rsidRPr="001E0A2C" w:rsidRDefault="007016A0" w:rsidP="007016A0">
      <w:pPr>
        <w:spacing w:before="100" w:beforeAutospacing="1" w:after="100" w:afterAutospacing="1" w:line="360" w:lineRule="auto"/>
        <w:ind w:left="1080"/>
      </w:pPr>
      <w:r w:rsidRPr="001E0A2C">
        <w:t xml:space="preserve">Use a dedicated server application (via </w:t>
      </w:r>
      <w:proofErr w:type="spellStart"/>
      <w:r w:rsidRPr="001E0A2C">
        <w:t>KryoNet</w:t>
      </w:r>
      <w:proofErr w:type="spellEnd"/>
      <w:r w:rsidRPr="001E0A2C">
        <w:t>) to manage connections, synchronize game state, and relay actions between players.</w:t>
      </w:r>
    </w:p>
    <w:p w14:paraId="388161C1" w14:textId="77777777" w:rsidR="007016A0" w:rsidRPr="001E0A2C" w:rsidRDefault="007016A0" w:rsidP="007016A0">
      <w:pPr>
        <w:spacing w:before="100" w:beforeAutospacing="1" w:after="100" w:afterAutospacing="1" w:line="360" w:lineRule="auto"/>
        <w:ind w:left="360"/>
      </w:pPr>
      <w:r w:rsidRPr="001E0A2C">
        <w:rPr>
          <w:rStyle w:val="Strong"/>
          <w:b w:val="0"/>
          <w:bCs w:val="0"/>
        </w:rPr>
        <w:t>Matchmaking:</w:t>
      </w:r>
      <w:r w:rsidRPr="001E0A2C">
        <w:t xml:space="preserve"> </w:t>
      </w:r>
    </w:p>
    <w:p w14:paraId="568FE80D" w14:textId="77777777" w:rsidR="007016A0" w:rsidRPr="001E0A2C" w:rsidRDefault="007016A0" w:rsidP="007016A0">
      <w:pPr>
        <w:spacing w:before="100" w:beforeAutospacing="1" w:after="100" w:afterAutospacing="1" w:line="360" w:lineRule="auto"/>
        <w:ind w:left="1080"/>
      </w:pPr>
      <w:r w:rsidRPr="001E0A2C">
        <w:t>Implement a lobby where players wait until both sides are connected before entering Level 3.</w:t>
      </w:r>
    </w:p>
    <w:p w14:paraId="69C62ABD" w14:textId="77777777" w:rsidR="007016A0" w:rsidRPr="001E0A2C" w:rsidRDefault="007016A0" w:rsidP="007016A0">
      <w:pPr>
        <w:spacing w:before="100" w:beforeAutospacing="1" w:after="100" w:afterAutospacing="1" w:line="360" w:lineRule="auto"/>
        <w:ind w:left="360"/>
      </w:pPr>
      <w:r w:rsidRPr="001E0A2C">
        <w:rPr>
          <w:rStyle w:val="Strong"/>
          <w:b w:val="0"/>
          <w:bCs w:val="0"/>
        </w:rPr>
        <w:t>State Synchronization:</w:t>
      </w:r>
      <w:r w:rsidRPr="001E0A2C">
        <w:t xml:space="preserve"> </w:t>
      </w:r>
    </w:p>
    <w:p w14:paraId="726283B3" w14:textId="77777777" w:rsidR="007016A0" w:rsidRPr="001E0A2C" w:rsidRDefault="007016A0" w:rsidP="007016A0">
      <w:pPr>
        <w:spacing w:before="100" w:beforeAutospacing="1" w:after="100" w:afterAutospacing="1" w:line="360" w:lineRule="auto"/>
        <w:ind w:left="1080"/>
      </w:pPr>
      <w:r w:rsidRPr="001E0A2C">
        <w:t>The server maintains the authoritative game state (player positions, moves, HP) and regularly broadcasts updates.</w:t>
      </w:r>
    </w:p>
    <w:p w14:paraId="48637193" w14:textId="77777777" w:rsidR="007016A0" w:rsidRPr="001E0A2C" w:rsidRDefault="007016A0" w:rsidP="007016A0">
      <w:pPr>
        <w:spacing w:before="100" w:beforeAutospacing="1" w:after="100" w:afterAutospacing="1" w:line="360" w:lineRule="auto"/>
        <w:ind w:left="360"/>
      </w:pPr>
      <w:r w:rsidRPr="001E0A2C">
        <w:rPr>
          <w:rStyle w:val="Strong"/>
          <w:b w:val="0"/>
          <w:bCs w:val="0"/>
        </w:rPr>
        <w:t>Latency Handling:</w:t>
      </w:r>
      <w:r w:rsidRPr="001E0A2C">
        <w:t xml:space="preserve"> </w:t>
      </w:r>
    </w:p>
    <w:p w14:paraId="2A08DE82" w14:textId="77777777" w:rsidR="007016A0" w:rsidRDefault="007016A0" w:rsidP="007016A0">
      <w:pPr>
        <w:spacing w:before="100" w:beforeAutospacing="1" w:after="100" w:afterAutospacing="1" w:line="360" w:lineRule="auto"/>
        <w:ind w:left="1080"/>
      </w:pPr>
      <w:r w:rsidRPr="001E0A2C">
        <w:t>Use interpolation and buffering techniques to ensure smooth gameplay despite network lag.</w:t>
      </w:r>
    </w:p>
    <w:p w14:paraId="68E71557" w14:textId="77777777" w:rsidR="001E0A2C" w:rsidRDefault="001E0A2C" w:rsidP="007016A0">
      <w:pPr>
        <w:spacing w:before="100" w:beforeAutospacing="1" w:after="100" w:afterAutospacing="1" w:line="360" w:lineRule="auto"/>
        <w:ind w:left="1080"/>
      </w:pPr>
    </w:p>
    <w:p w14:paraId="72CB05AC" w14:textId="77777777" w:rsidR="001E0A2C" w:rsidRDefault="001E0A2C" w:rsidP="007016A0">
      <w:pPr>
        <w:spacing w:before="100" w:beforeAutospacing="1" w:after="100" w:afterAutospacing="1" w:line="360" w:lineRule="auto"/>
        <w:ind w:left="1080"/>
      </w:pPr>
    </w:p>
    <w:p w14:paraId="768E4591" w14:textId="16AD59A6" w:rsidR="001E0A2C" w:rsidRDefault="001E0A2C" w:rsidP="001E0A2C">
      <w:pPr>
        <w:pStyle w:val="CaptionCallout"/>
        <w:jc w:val="center"/>
        <w:outlineLvl w:val="0"/>
      </w:pPr>
      <w:bookmarkStart w:id="12" w:name="_Toc192458512"/>
      <w:r>
        <w:lastRenderedPageBreak/>
        <w:t>Testing and TDD</w:t>
      </w:r>
      <w:bookmarkEnd w:id="12"/>
    </w:p>
    <w:p w14:paraId="060A936B" w14:textId="77777777" w:rsidR="001E0A2C" w:rsidRPr="001E0A2C" w:rsidRDefault="001E0A2C" w:rsidP="001E0A2C">
      <w:pPr>
        <w:pStyle w:val="CaptionCallout"/>
        <w:jc w:val="center"/>
        <w:rPr>
          <w:b w:val="0"/>
          <w:bCs/>
        </w:rPr>
      </w:pPr>
    </w:p>
    <w:p w14:paraId="5175BFA1" w14:textId="77777777" w:rsidR="001E0A2C" w:rsidRPr="001E0A2C" w:rsidRDefault="001E0A2C" w:rsidP="001E0A2C">
      <w:pPr>
        <w:pStyle w:val="NormalWeb"/>
        <w:rPr>
          <w:bCs/>
        </w:rPr>
      </w:pPr>
      <w:r w:rsidRPr="001E0A2C">
        <w:rPr>
          <w:rStyle w:val="Strong"/>
          <w:b w:val="0"/>
        </w:rPr>
        <w:t>Testing Approach:</w:t>
      </w:r>
    </w:p>
    <w:p w14:paraId="2D455AC8" w14:textId="77777777" w:rsidR="001E0A2C" w:rsidRPr="001E0A2C" w:rsidRDefault="001E0A2C" w:rsidP="001E0A2C">
      <w:pPr>
        <w:pStyle w:val="ListParagraph"/>
        <w:numPr>
          <w:ilvl w:val="0"/>
          <w:numId w:val="23"/>
        </w:numPr>
        <w:spacing w:before="100" w:beforeAutospacing="1" w:after="100" w:afterAutospacing="1" w:line="360" w:lineRule="auto"/>
        <w:rPr>
          <w:bCs/>
        </w:rPr>
      </w:pPr>
      <w:r w:rsidRPr="001E0A2C">
        <w:rPr>
          <w:bCs/>
        </w:rPr>
        <w:t>Use JUnit to write tests for each module (game logic, networking, UI components).</w:t>
      </w:r>
    </w:p>
    <w:p w14:paraId="58B87595" w14:textId="77777777" w:rsidR="001E0A2C" w:rsidRPr="001E0A2C" w:rsidRDefault="001E0A2C" w:rsidP="001E0A2C">
      <w:pPr>
        <w:pStyle w:val="ListParagraph"/>
        <w:numPr>
          <w:ilvl w:val="0"/>
          <w:numId w:val="23"/>
        </w:numPr>
        <w:spacing w:before="100" w:beforeAutospacing="1" w:after="100" w:afterAutospacing="1" w:line="360" w:lineRule="auto"/>
        <w:rPr>
          <w:bCs/>
        </w:rPr>
      </w:pPr>
      <w:r w:rsidRPr="001E0A2C">
        <w:rPr>
          <w:bCs/>
        </w:rPr>
        <w:t>Follow TDD principles: write tests first and then implement functionality.</w:t>
      </w:r>
    </w:p>
    <w:p w14:paraId="3783C78C" w14:textId="77777777" w:rsidR="001E0A2C" w:rsidRPr="001E0A2C" w:rsidRDefault="001E0A2C" w:rsidP="001E0A2C">
      <w:pPr>
        <w:pStyle w:val="ListParagraph"/>
        <w:numPr>
          <w:ilvl w:val="0"/>
          <w:numId w:val="23"/>
        </w:numPr>
        <w:spacing w:before="100" w:beforeAutospacing="1" w:after="100" w:afterAutospacing="1" w:line="360" w:lineRule="auto"/>
        <w:rPr>
          <w:bCs/>
        </w:rPr>
      </w:pPr>
      <w:r w:rsidRPr="001E0A2C">
        <w:rPr>
          <w:bCs/>
        </w:rPr>
        <w:t>Maintain clear commit logs and document each team member’s contributions.</w:t>
      </w:r>
    </w:p>
    <w:p w14:paraId="73A2AF5A" w14:textId="77777777" w:rsidR="001E0A2C" w:rsidRPr="001E0A2C" w:rsidRDefault="001E0A2C" w:rsidP="001E0A2C"/>
    <w:p w14:paraId="63D6B4D3" w14:textId="59963812" w:rsidR="576062CF" w:rsidRDefault="576062CF" w:rsidP="00C62319">
      <w:pPr>
        <w:spacing w:line="360" w:lineRule="auto"/>
        <w:rPr>
          <w:i/>
          <w:iCs/>
        </w:rPr>
      </w:pPr>
    </w:p>
    <w:sectPr w:rsidR="576062CF" w:rsidSect="00F971DC">
      <w:headerReference w:type="even" r:id="rId13"/>
      <w:head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D6AF2" w14:textId="77777777" w:rsidR="00786A57" w:rsidRDefault="00786A57">
      <w:r>
        <w:separator/>
      </w:r>
    </w:p>
  </w:endnote>
  <w:endnote w:type="continuationSeparator" w:id="0">
    <w:p w14:paraId="16E4F5DE" w14:textId="77777777" w:rsidR="00786A57" w:rsidRDefault="00786A57">
      <w:r>
        <w:continuationSeparator/>
      </w:r>
    </w:p>
  </w:endnote>
  <w:endnote w:type="continuationNotice" w:id="1">
    <w:p w14:paraId="1E171152" w14:textId="77777777" w:rsidR="00786A57" w:rsidRDefault="00786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A4DAE14" w14:textId="77777777" w:rsidTr="733B038C">
      <w:tc>
        <w:tcPr>
          <w:tcW w:w="3120" w:type="dxa"/>
        </w:tcPr>
        <w:p w14:paraId="7A5E3C0C" w14:textId="77777777" w:rsidR="733B038C" w:rsidRDefault="733B038C" w:rsidP="733B038C">
          <w:pPr>
            <w:pStyle w:val="Header"/>
            <w:ind w:left="-115"/>
          </w:pPr>
        </w:p>
      </w:tc>
      <w:tc>
        <w:tcPr>
          <w:tcW w:w="3120" w:type="dxa"/>
        </w:tcPr>
        <w:p w14:paraId="0C3299D7" w14:textId="77777777" w:rsidR="733B038C" w:rsidRDefault="733B038C" w:rsidP="733B038C">
          <w:pPr>
            <w:pStyle w:val="Header"/>
            <w:jc w:val="center"/>
          </w:pPr>
        </w:p>
      </w:tc>
      <w:tc>
        <w:tcPr>
          <w:tcW w:w="3120" w:type="dxa"/>
        </w:tcPr>
        <w:p w14:paraId="0C447BCA" w14:textId="77777777" w:rsidR="733B038C" w:rsidRDefault="733B038C" w:rsidP="733B038C">
          <w:pPr>
            <w:pStyle w:val="Header"/>
            <w:ind w:right="-115"/>
            <w:jc w:val="right"/>
          </w:pPr>
        </w:p>
      </w:tc>
    </w:tr>
  </w:tbl>
  <w:p w14:paraId="511C09D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B4C53" w14:textId="77777777" w:rsidR="00786A57" w:rsidRDefault="00786A57">
      <w:r>
        <w:separator/>
      </w:r>
    </w:p>
  </w:footnote>
  <w:footnote w:type="continuationSeparator" w:id="0">
    <w:p w14:paraId="063D82F8" w14:textId="77777777" w:rsidR="00786A57" w:rsidRDefault="00786A57">
      <w:r>
        <w:continuationSeparator/>
      </w:r>
    </w:p>
  </w:footnote>
  <w:footnote w:type="continuationNotice" w:id="1">
    <w:p w14:paraId="311964CA" w14:textId="77777777" w:rsidR="00786A57" w:rsidRDefault="00786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4306780"/>
      <w:docPartObj>
        <w:docPartGallery w:val="Page Numbers (Top of Page)"/>
        <w:docPartUnique/>
      </w:docPartObj>
    </w:sdtPr>
    <w:sdtContent>
      <w:p w14:paraId="7940F3EB" w14:textId="1514A329" w:rsidR="00F971DC" w:rsidRDefault="00F971DC" w:rsidP="00BF47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7C8589" w14:textId="77777777" w:rsidR="00F971DC" w:rsidRDefault="00F971DC" w:rsidP="00F971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630585"/>
      <w:docPartObj>
        <w:docPartGallery w:val="Page Numbers (Top of Page)"/>
        <w:docPartUnique/>
      </w:docPartObj>
    </w:sdtPr>
    <w:sdtContent>
      <w:p w14:paraId="213811C3" w14:textId="62B8BD6A" w:rsidR="00F971DC" w:rsidRDefault="00F971DC" w:rsidP="00BF47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03BF96" w14:textId="0DFE16DD" w:rsidR="733B038C" w:rsidRPr="00F971DC" w:rsidRDefault="00F971DC" w:rsidP="00F971DC">
    <w:pPr>
      <w:pStyle w:val="Header"/>
      <w:ind w:right="360"/>
      <w:rPr>
        <w:lang w:val="en-GB"/>
      </w:rPr>
    </w:pPr>
    <w:r>
      <w:rPr>
        <w:lang w:val="en-GB"/>
      </w:rPr>
      <w:t>Game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A5D5C" w14:textId="5D1C794C" w:rsidR="00F971DC" w:rsidRPr="00F971DC" w:rsidRDefault="00F971DC" w:rsidP="00F971DC">
    <w:pPr>
      <w:pStyle w:val="Header"/>
      <w:rPr>
        <w:lang w:val="en-GB"/>
      </w:rPr>
    </w:pPr>
    <w:r>
      <w:rPr>
        <w:lang w:val="en-GB"/>
      </w:rP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DB0"/>
    <w:multiLevelType w:val="hybridMultilevel"/>
    <w:tmpl w:val="CB26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0A35"/>
    <w:multiLevelType w:val="hybridMultilevel"/>
    <w:tmpl w:val="E5BC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B1F8E"/>
    <w:multiLevelType w:val="hybridMultilevel"/>
    <w:tmpl w:val="7CF6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3FB3"/>
    <w:multiLevelType w:val="hybridMultilevel"/>
    <w:tmpl w:val="F6A2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E564C"/>
    <w:multiLevelType w:val="hybridMultilevel"/>
    <w:tmpl w:val="DDE89F80"/>
    <w:lvl w:ilvl="0" w:tplc="B100FA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A4C29"/>
    <w:multiLevelType w:val="multilevel"/>
    <w:tmpl w:val="296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A318A"/>
    <w:multiLevelType w:val="multilevel"/>
    <w:tmpl w:val="8EF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A630D"/>
    <w:multiLevelType w:val="multilevel"/>
    <w:tmpl w:val="870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0CBA"/>
    <w:multiLevelType w:val="hybridMultilevel"/>
    <w:tmpl w:val="7BF2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41B97"/>
    <w:multiLevelType w:val="multilevel"/>
    <w:tmpl w:val="7208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14540"/>
    <w:multiLevelType w:val="multilevel"/>
    <w:tmpl w:val="D004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D68"/>
    <w:multiLevelType w:val="multilevel"/>
    <w:tmpl w:val="65D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D64DF"/>
    <w:multiLevelType w:val="multilevel"/>
    <w:tmpl w:val="F25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253E5"/>
    <w:multiLevelType w:val="multilevel"/>
    <w:tmpl w:val="92D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F6DBB"/>
    <w:multiLevelType w:val="multilevel"/>
    <w:tmpl w:val="BCFE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5C38"/>
    <w:multiLevelType w:val="multilevel"/>
    <w:tmpl w:val="489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13C2B"/>
    <w:multiLevelType w:val="hybridMultilevel"/>
    <w:tmpl w:val="D9145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464D08"/>
    <w:multiLevelType w:val="multilevel"/>
    <w:tmpl w:val="E9F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C0A81"/>
    <w:multiLevelType w:val="hybridMultilevel"/>
    <w:tmpl w:val="70D0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A14EA"/>
    <w:multiLevelType w:val="multilevel"/>
    <w:tmpl w:val="F682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D6C09"/>
    <w:multiLevelType w:val="multilevel"/>
    <w:tmpl w:val="C278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84F7F"/>
    <w:multiLevelType w:val="hybridMultilevel"/>
    <w:tmpl w:val="152CB636"/>
    <w:lvl w:ilvl="0" w:tplc="B100FA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12093"/>
    <w:multiLevelType w:val="multilevel"/>
    <w:tmpl w:val="B2C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24700"/>
    <w:multiLevelType w:val="multilevel"/>
    <w:tmpl w:val="395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03387"/>
    <w:multiLevelType w:val="multilevel"/>
    <w:tmpl w:val="E3CA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F4057"/>
    <w:multiLevelType w:val="multilevel"/>
    <w:tmpl w:val="2E7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23112"/>
    <w:multiLevelType w:val="hybridMultilevel"/>
    <w:tmpl w:val="EAD6C782"/>
    <w:lvl w:ilvl="0" w:tplc="B100FA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22F0D"/>
    <w:multiLevelType w:val="multilevel"/>
    <w:tmpl w:val="829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E7C4A"/>
    <w:multiLevelType w:val="multilevel"/>
    <w:tmpl w:val="F04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5845">
    <w:abstractNumId w:val="11"/>
  </w:num>
  <w:num w:numId="2" w16cid:durableId="772745266">
    <w:abstractNumId w:val="16"/>
  </w:num>
  <w:num w:numId="3" w16cid:durableId="1903520622">
    <w:abstractNumId w:val="19"/>
  </w:num>
  <w:num w:numId="4" w16cid:durableId="2830268">
    <w:abstractNumId w:val="0"/>
  </w:num>
  <w:num w:numId="5" w16cid:durableId="1187791924">
    <w:abstractNumId w:val="7"/>
  </w:num>
  <w:num w:numId="6" w16cid:durableId="1630361117">
    <w:abstractNumId w:val="12"/>
  </w:num>
  <w:num w:numId="7" w16cid:durableId="283116195">
    <w:abstractNumId w:val="22"/>
  </w:num>
  <w:num w:numId="8" w16cid:durableId="274800044">
    <w:abstractNumId w:val="3"/>
  </w:num>
  <w:num w:numId="9" w16cid:durableId="967857608">
    <w:abstractNumId w:val="23"/>
  </w:num>
  <w:num w:numId="10" w16cid:durableId="147092517">
    <w:abstractNumId w:val="9"/>
  </w:num>
  <w:num w:numId="11" w16cid:durableId="1194728216">
    <w:abstractNumId w:val="25"/>
  </w:num>
  <w:num w:numId="12" w16cid:durableId="1614702426">
    <w:abstractNumId w:val="6"/>
  </w:num>
  <w:num w:numId="13" w16cid:durableId="610094190">
    <w:abstractNumId w:val="13"/>
  </w:num>
  <w:num w:numId="14" w16cid:durableId="1198472890">
    <w:abstractNumId w:val="8"/>
  </w:num>
  <w:num w:numId="15" w16cid:durableId="1311179994">
    <w:abstractNumId w:val="18"/>
  </w:num>
  <w:num w:numId="16" w16cid:durableId="1666585853">
    <w:abstractNumId w:val="26"/>
  </w:num>
  <w:num w:numId="17" w16cid:durableId="1777479023">
    <w:abstractNumId w:val="24"/>
  </w:num>
  <w:num w:numId="18" w16cid:durableId="1490169629">
    <w:abstractNumId w:val="10"/>
  </w:num>
  <w:num w:numId="19" w16cid:durableId="946429105">
    <w:abstractNumId w:val="5"/>
  </w:num>
  <w:num w:numId="20" w16cid:durableId="778333191">
    <w:abstractNumId w:val="4"/>
  </w:num>
  <w:num w:numId="21" w16cid:durableId="672682211">
    <w:abstractNumId w:val="21"/>
  </w:num>
  <w:num w:numId="22" w16cid:durableId="1555778811">
    <w:abstractNumId w:val="2"/>
  </w:num>
  <w:num w:numId="23" w16cid:durableId="1038815699">
    <w:abstractNumId w:val="1"/>
  </w:num>
  <w:num w:numId="24" w16cid:durableId="1684235495">
    <w:abstractNumId w:val="27"/>
  </w:num>
  <w:num w:numId="25" w16cid:durableId="462045437">
    <w:abstractNumId w:val="14"/>
  </w:num>
  <w:num w:numId="26" w16cid:durableId="1832479869">
    <w:abstractNumId w:val="28"/>
  </w:num>
  <w:num w:numId="27" w16cid:durableId="882209189">
    <w:abstractNumId w:val="15"/>
  </w:num>
  <w:num w:numId="28" w16cid:durableId="1700744134">
    <w:abstractNumId w:val="20"/>
  </w:num>
  <w:num w:numId="29" w16cid:durableId="2288559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DC"/>
    <w:rsid w:val="001C4B26"/>
    <w:rsid w:val="001E0A2C"/>
    <w:rsid w:val="002C3BE4"/>
    <w:rsid w:val="002F7E04"/>
    <w:rsid w:val="00371BD9"/>
    <w:rsid w:val="0042207D"/>
    <w:rsid w:val="004C683E"/>
    <w:rsid w:val="00500997"/>
    <w:rsid w:val="00530EF3"/>
    <w:rsid w:val="005936DA"/>
    <w:rsid w:val="00604652"/>
    <w:rsid w:val="006C101C"/>
    <w:rsid w:val="006E5823"/>
    <w:rsid w:val="006F4709"/>
    <w:rsid w:val="007016A0"/>
    <w:rsid w:val="00702B81"/>
    <w:rsid w:val="00727711"/>
    <w:rsid w:val="0074264E"/>
    <w:rsid w:val="00786A57"/>
    <w:rsid w:val="00796468"/>
    <w:rsid w:val="00797CDF"/>
    <w:rsid w:val="007B2B05"/>
    <w:rsid w:val="007D4A2B"/>
    <w:rsid w:val="007E2D6A"/>
    <w:rsid w:val="008008C2"/>
    <w:rsid w:val="008078FA"/>
    <w:rsid w:val="00823731"/>
    <w:rsid w:val="008E4A37"/>
    <w:rsid w:val="00904DBE"/>
    <w:rsid w:val="009A64CE"/>
    <w:rsid w:val="009F381D"/>
    <w:rsid w:val="00A51DDC"/>
    <w:rsid w:val="00A75901"/>
    <w:rsid w:val="00B5233A"/>
    <w:rsid w:val="00BA6612"/>
    <w:rsid w:val="00C26C30"/>
    <w:rsid w:val="00C62319"/>
    <w:rsid w:val="00CA1E31"/>
    <w:rsid w:val="00CD7F50"/>
    <w:rsid w:val="00DA395D"/>
    <w:rsid w:val="00DF1ADF"/>
    <w:rsid w:val="00DF3215"/>
    <w:rsid w:val="00E078FD"/>
    <w:rsid w:val="00E23707"/>
    <w:rsid w:val="00E76456"/>
    <w:rsid w:val="00E879E7"/>
    <w:rsid w:val="00F05491"/>
    <w:rsid w:val="00F43ACD"/>
    <w:rsid w:val="00F81A94"/>
    <w:rsid w:val="00F941E8"/>
    <w:rsid w:val="00F971DC"/>
    <w:rsid w:val="00FA4C9E"/>
    <w:rsid w:val="00FD478C"/>
    <w:rsid w:val="00FF1E90"/>
    <w:rsid w:val="00FF4C7B"/>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9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4A2B"/>
    <w:pPr>
      <w:jc w:val="center"/>
      <w:outlineLvl w:val="0"/>
    </w:pPr>
    <w:rPr>
      <w:b/>
      <w:bCs/>
    </w:rPr>
  </w:style>
  <w:style w:type="paragraph" w:styleId="Heading2">
    <w:name w:val="heading 2"/>
    <w:basedOn w:val="Normal"/>
    <w:next w:val="Normal"/>
    <w:link w:val="Heading2Char"/>
    <w:uiPriority w:val="9"/>
    <w:unhideWhenUsed/>
    <w:qFormat/>
    <w:rsid w:val="007D4A2B"/>
    <w:pPr>
      <w:outlineLvl w:val="1"/>
    </w:pPr>
    <w:rPr>
      <w:b/>
      <w:bCs/>
    </w:rPr>
  </w:style>
  <w:style w:type="paragraph" w:styleId="Heading3">
    <w:name w:val="heading 3"/>
    <w:basedOn w:val="Normal"/>
    <w:next w:val="Normal"/>
    <w:link w:val="Heading3Char"/>
    <w:uiPriority w:val="9"/>
    <w:unhideWhenUsed/>
    <w:qFormat/>
    <w:rsid w:val="007D4A2B"/>
    <w:pPr>
      <w:outlineLvl w:val="2"/>
    </w:pPr>
    <w:rPr>
      <w:b/>
      <w:bCs/>
      <w:i/>
      <w:iCs/>
    </w:rPr>
  </w:style>
  <w:style w:type="paragraph" w:styleId="Heading4">
    <w:name w:val="heading 4"/>
    <w:basedOn w:val="Normal"/>
    <w:next w:val="Normal"/>
    <w:link w:val="Heading4Char"/>
    <w:uiPriority w:val="9"/>
    <w:unhideWhenUsed/>
    <w:qFormat/>
    <w:rsid w:val="007D4A2B"/>
    <w:pPr>
      <w:outlineLvl w:val="3"/>
    </w:pPr>
    <w:rPr>
      <w:b/>
      <w:bCs/>
    </w:rPr>
  </w:style>
  <w:style w:type="paragraph" w:styleId="Heading5">
    <w:name w:val="heading 5"/>
    <w:basedOn w:val="Normal"/>
    <w:next w:val="Normal"/>
    <w:link w:val="Heading5Char"/>
    <w:uiPriority w:val="9"/>
    <w:unhideWhenUsed/>
    <w:qFormat/>
    <w:rsid w:val="007D4A2B"/>
    <w:pPr>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style>
  <w:style w:type="paragraph" w:customStyle="1" w:styleId="CaptionCallout">
    <w:name w:val="Caption Callout"/>
    <w:basedOn w:val="Normal"/>
    <w:qFormat/>
    <w:rsid w:val="00530EF3"/>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F971DC"/>
  </w:style>
  <w:style w:type="paragraph" w:styleId="TOCHeading">
    <w:name w:val="TOC Heading"/>
    <w:basedOn w:val="Heading1"/>
    <w:next w:val="Normal"/>
    <w:uiPriority w:val="39"/>
    <w:unhideWhenUsed/>
    <w:qFormat/>
    <w:rsid w:val="00F971DC"/>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F971D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971D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971DC"/>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F971DC"/>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F971DC"/>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F971DC"/>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F971DC"/>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F971DC"/>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F971DC"/>
    <w:pPr>
      <w:ind w:left="1920"/>
    </w:pPr>
    <w:rPr>
      <w:rFonts w:asciiTheme="minorHAnsi" w:hAnsiTheme="minorHAnsi" w:cstheme="minorHAnsi"/>
      <w:sz w:val="18"/>
      <w:szCs w:val="18"/>
    </w:rPr>
  </w:style>
  <w:style w:type="paragraph" w:styleId="NormalWeb">
    <w:name w:val="Normal (Web)"/>
    <w:basedOn w:val="Normal"/>
    <w:uiPriority w:val="99"/>
    <w:unhideWhenUsed/>
    <w:rsid w:val="00F971DC"/>
    <w:pPr>
      <w:spacing w:before="100" w:beforeAutospacing="1" w:after="100" w:afterAutospacing="1"/>
    </w:pPr>
  </w:style>
  <w:style w:type="paragraph" w:styleId="ListParagraph">
    <w:name w:val="List Paragraph"/>
    <w:basedOn w:val="Normal"/>
    <w:uiPriority w:val="34"/>
    <w:qFormat/>
    <w:rsid w:val="00E7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3447">
      <w:bodyDiv w:val="1"/>
      <w:marLeft w:val="0"/>
      <w:marRight w:val="0"/>
      <w:marTop w:val="0"/>
      <w:marBottom w:val="0"/>
      <w:divBdr>
        <w:top w:val="none" w:sz="0" w:space="0" w:color="auto"/>
        <w:left w:val="none" w:sz="0" w:space="0" w:color="auto"/>
        <w:bottom w:val="none" w:sz="0" w:space="0" w:color="auto"/>
        <w:right w:val="none" w:sz="0" w:space="0" w:color="auto"/>
      </w:divBdr>
    </w:div>
    <w:div w:id="498035184">
      <w:bodyDiv w:val="1"/>
      <w:marLeft w:val="0"/>
      <w:marRight w:val="0"/>
      <w:marTop w:val="0"/>
      <w:marBottom w:val="0"/>
      <w:divBdr>
        <w:top w:val="none" w:sz="0" w:space="0" w:color="auto"/>
        <w:left w:val="none" w:sz="0" w:space="0" w:color="auto"/>
        <w:bottom w:val="none" w:sz="0" w:space="0" w:color="auto"/>
        <w:right w:val="none" w:sz="0" w:space="0" w:color="auto"/>
      </w:divBdr>
    </w:div>
    <w:div w:id="673341646">
      <w:bodyDiv w:val="1"/>
      <w:marLeft w:val="0"/>
      <w:marRight w:val="0"/>
      <w:marTop w:val="0"/>
      <w:marBottom w:val="0"/>
      <w:divBdr>
        <w:top w:val="none" w:sz="0" w:space="0" w:color="auto"/>
        <w:left w:val="none" w:sz="0" w:space="0" w:color="auto"/>
        <w:bottom w:val="none" w:sz="0" w:space="0" w:color="auto"/>
        <w:right w:val="none" w:sz="0" w:space="0" w:color="auto"/>
      </w:divBdr>
    </w:div>
    <w:div w:id="676814109">
      <w:bodyDiv w:val="1"/>
      <w:marLeft w:val="0"/>
      <w:marRight w:val="0"/>
      <w:marTop w:val="0"/>
      <w:marBottom w:val="0"/>
      <w:divBdr>
        <w:top w:val="none" w:sz="0" w:space="0" w:color="auto"/>
        <w:left w:val="none" w:sz="0" w:space="0" w:color="auto"/>
        <w:bottom w:val="none" w:sz="0" w:space="0" w:color="auto"/>
        <w:right w:val="none" w:sz="0" w:space="0" w:color="auto"/>
      </w:divBdr>
    </w:div>
    <w:div w:id="690112469">
      <w:bodyDiv w:val="1"/>
      <w:marLeft w:val="0"/>
      <w:marRight w:val="0"/>
      <w:marTop w:val="0"/>
      <w:marBottom w:val="0"/>
      <w:divBdr>
        <w:top w:val="none" w:sz="0" w:space="0" w:color="auto"/>
        <w:left w:val="none" w:sz="0" w:space="0" w:color="auto"/>
        <w:bottom w:val="none" w:sz="0" w:space="0" w:color="auto"/>
        <w:right w:val="none" w:sz="0" w:space="0" w:color="auto"/>
      </w:divBdr>
    </w:div>
    <w:div w:id="761267982">
      <w:bodyDiv w:val="1"/>
      <w:marLeft w:val="0"/>
      <w:marRight w:val="0"/>
      <w:marTop w:val="0"/>
      <w:marBottom w:val="0"/>
      <w:divBdr>
        <w:top w:val="none" w:sz="0" w:space="0" w:color="auto"/>
        <w:left w:val="none" w:sz="0" w:space="0" w:color="auto"/>
        <w:bottom w:val="none" w:sz="0" w:space="0" w:color="auto"/>
        <w:right w:val="none" w:sz="0" w:space="0" w:color="auto"/>
      </w:divBdr>
    </w:div>
    <w:div w:id="831682992">
      <w:bodyDiv w:val="1"/>
      <w:marLeft w:val="0"/>
      <w:marRight w:val="0"/>
      <w:marTop w:val="0"/>
      <w:marBottom w:val="0"/>
      <w:divBdr>
        <w:top w:val="none" w:sz="0" w:space="0" w:color="auto"/>
        <w:left w:val="none" w:sz="0" w:space="0" w:color="auto"/>
        <w:bottom w:val="none" w:sz="0" w:space="0" w:color="auto"/>
        <w:right w:val="none" w:sz="0" w:space="0" w:color="auto"/>
      </w:divBdr>
    </w:div>
    <w:div w:id="940916582">
      <w:bodyDiv w:val="1"/>
      <w:marLeft w:val="0"/>
      <w:marRight w:val="0"/>
      <w:marTop w:val="0"/>
      <w:marBottom w:val="0"/>
      <w:divBdr>
        <w:top w:val="none" w:sz="0" w:space="0" w:color="auto"/>
        <w:left w:val="none" w:sz="0" w:space="0" w:color="auto"/>
        <w:bottom w:val="none" w:sz="0" w:space="0" w:color="auto"/>
        <w:right w:val="none" w:sz="0" w:space="0" w:color="auto"/>
      </w:divBdr>
    </w:div>
    <w:div w:id="1225792848">
      <w:bodyDiv w:val="1"/>
      <w:marLeft w:val="0"/>
      <w:marRight w:val="0"/>
      <w:marTop w:val="0"/>
      <w:marBottom w:val="0"/>
      <w:divBdr>
        <w:top w:val="none" w:sz="0" w:space="0" w:color="auto"/>
        <w:left w:val="none" w:sz="0" w:space="0" w:color="auto"/>
        <w:bottom w:val="none" w:sz="0" w:space="0" w:color="auto"/>
        <w:right w:val="none" w:sz="0" w:space="0" w:color="auto"/>
      </w:divBdr>
    </w:div>
    <w:div w:id="1385326410">
      <w:bodyDiv w:val="1"/>
      <w:marLeft w:val="0"/>
      <w:marRight w:val="0"/>
      <w:marTop w:val="0"/>
      <w:marBottom w:val="0"/>
      <w:divBdr>
        <w:top w:val="none" w:sz="0" w:space="0" w:color="auto"/>
        <w:left w:val="none" w:sz="0" w:space="0" w:color="auto"/>
        <w:bottom w:val="none" w:sz="0" w:space="0" w:color="auto"/>
        <w:right w:val="none" w:sz="0" w:space="0" w:color="auto"/>
      </w:divBdr>
    </w:div>
    <w:div w:id="1419324089">
      <w:bodyDiv w:val="1"/>
      <w:marLeft w:val="0"/>
      <w:marRight w:val="0"/>
      <w:marTop w:val="0"/>
      <w:marBottom w:val="0"/>
      <w:divBdr>
        <w:top w:val="none" w:sz="0" w:space="0" w:color="auto"/>
        <w:left w:val="none" w:sz="0" w:space="0" w:color="auto"/>
        <w:bottom w:val="none" w:sz="0" w:space="0" w:color="auto"/>
        <w:right w:val="none" w:sz="0" w:space="0" w:color="auto"/>
      </w:divBdr>
    </w:div>
    <w:div w:id="1464541615">
      <w:bodyDiv w:val="1"/>
      <w:marLeft w:val="0"/>
      <w:marRight w:val="0"/>
      <w:marTop w:val="0"/>
      <w:marBottom w:val="0"/>
      <w:divBdr>
        <w:top w:val="none" w:sz="0" w:space="0" w:color="auto"/>
        <w:left w:val="none" w:sz="0" w:space="0" w:color="auto"/>
        <w:bottom w:val="none" w:sz="0" w:space="0" w:color="auto"/>
        <w:right w:val="none" w:sz="0" w:space="0" w:color="auto"/>
      </w:divBdr>
    </w:div>
    <w:div w:id="1468090472">
      <w:bodyDiv w:val="1"/>
      <w:marLeft w:val="0"/>
      <w:marRight w:val="0"/>
      <w:marTop w:val="0"/>
      <w:marBottom w:val="0"/>
      <w:divBdr>
        <w:top w:val="none" w:sz="0" w:space="0" w:color="auto"/>
        <w:left w:val="none" w:sz="0" w:space="0" w:color="auto"/>
        <w:bottom w:val="none" w:sz="0" w:space="0" w:color="auto"/>
        <w:right w:val="none" w:sz="0" w:space="0" w:color="auto"/>
      </w:divBdr>
    </w:div>
    <w:div w:id="2000184129">
      <w:bodyDiv w:val="1"/>
      <w:marLeft w:val="0"/>
      <w:marRight w:val="0"/>
      <w:marTop w:val="0"/>
      <w:marBottom w:val="0"/>
      <w:divBdr>
        <w:top w:val="none" w:sz="0" w:space="0" w:color="auto"/>
        <w:left w:val="none" w:sz="0" w:space="0" w:color="auto"/>
        <w:bottom w:val="none" w:sz="0" w:space="0" w:color="auto"/>
        <w:right w:val="none" w:sz="0" w:space="0" w:color="auto"/>
      </w:divBdr>
    </w:div>
    <w:div w:id="20184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3gur/Library/Containers/com.microsoft.Word/Data/Library/Application%20Support/Microsoft/Office/16.0/DTS/Search/%7b7D4B180B-066D-FD4B-8776-C5382AEA4AC1%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A32091-C679-4A4F-B2A5-1514B892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12</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2025-03-05T21:49:00Z</dcterms:created>
  <dcterms:modified xsi:type="dcterms:W3CDTF">2025-03-10T00:23:00Z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